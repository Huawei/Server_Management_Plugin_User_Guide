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000" w:rsidRPr="005430D5" w:rsidRDefault="00A80000" w:rsidP="005430D5">
      <w:pPr>
        <w:pStyle w:val="Contents"/>
      </w:pPr>
      <w:bookmarkStart w:id="0" w:name="_GoBack"/>
      <w:bookmarkEnd w:id="0"/>
      <w:r w:rsidRPr="008768E7">
        <w:t>Contents</w:t>
      </w:r>
    </w:p>
    <w:p w:rsidR="005430D5" w:rsidRDefault="00A80000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 w:rsidRPr="008768E7">
        <w:rPr>
          <w:rFonts w:ascii="Arial" w:hAnsi="Arial"/>
          <w:sz w:val="21"/>
        </w:rPr>
        <w:fldChar w:fldCharType="begin"/>
      </w:r>
      <w:r w:rsidRPr="008768E7">
        <w:instrText xml:space="preserve">TOC \o "1-4" \f \h  \u </w:instrText>
      </w:r>
      <w:r w:rsidRPr="008768E7">
        <w:rPr>
          <w:rFonts w:ascii="Arial" w:hAnsi="Arial"/>
          <w:sz w:val="21"/>
        </w:rPr>
        <w:fldChar w:fldCharType="separate"/>
      </w:r>
      <w:hyperlink w:anchor="_Toc500167807" w:history="1">
        <w:r w:rsidR="005430D5" w:rsidRPr="00895B85">
          <w:rPr>
            <w:rStyle w:val="ad"/>
            <w:noProof/>
          </w:rPr>
          <w:t>1 Overview</w:t>
        </w:r>
        <w:r w:rsidR="005430D5">
          <w:rPr>
            <w:noProof/>
          </w:rPr>
          <w:tab/>
        </w:r>
        <w:r w:rsidR="005430D5">
          <w:rPr>
            <w:noProof/>
          </w:rPr>
          <w:fldChar w:fldCharType="begin"/>
        </w:r>
        <w:r w:rsidR="005430D5">
          <w:rPr>
            <w:noProof/>
          </w:rPr>
          <w:instrText xml:space="preserve"> PAGEREF _Toc500167807 \h </w:instrText>
        </w:r>
        <w:r w:rsidR="005430D5">
          <w:rPr>
            <w:noProof/>
          </w:rPr>
        </w:r>
        <w:r w:rsidR="005430D5">
          <w:rPr>
            <w:noProof/>
          </w:rPr>
          <w:fldChar w:fldCharType="separate"/>
        </w:r>
        <w:r w:rsidR="005430D5">
          <w:rPr>
            <w:noProof/>
          </w:rPr>
          <w:t>3</w:t>
        </w:r>
        <w:r w:rsidR="005430D5">
          <w:rPr>
            <w:noProof/>
          </w:rPr>
          <w:fldChar w:fldCharType="end"/>
        </w:r>
      </w:hyperlink>
    </w:p>
    <w:p w:rsidR="005430D5" w:rsidRDefault="00FC522C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500167808" w:history="1">
        <w:r w:rsidR="005430D5" w:rsidRPr="00895B85">
          <w:rPr>
            <w:rStyle w:val="ad"/>
            <w:noProof/>
          </w:rPr>
          <w:t>2 Preparations</w:t>
        </w:r>
        <w:r w:rsidR="005430D5">
          <w:rPr>
            <w:noProof/>
          </w:rPr>
          <w:tab/>
        </w:r>
        <w:r w:rsidR="005430D5">
          <w:rPr>
            <w:noProof/>
          </w:rPr>
          <w:fldChar w:fldCharType="begin"/>
        </w:r>
        <w:r w:rsidR="005430D5">
          <w:rPr>
            <w:noProof/>
          </w:rPr>
          <w:instrText xml:space="preserve"> PAGEREF _Toc500167808 \h </w:instrText>
        </w:r>
        <w:r w:rsidR="005430D5">
          <w:rPr>
            <w:noProof/>
          </w:rPr>
        </w:r>
        <w:r w:rsidR="005430D5">
          <w:rPr>
            <w:noProof/>
          </w:rPr>
          <w:fldChar w:fldCharType="separate"/>
        </w:r>
        <w:r w:rsidR="005430D5">
          <w:rPr>
            <w:noProof/>
          </w:rPr>
          <w:t>3</w:t>
        </w:r>
        <w:r w:rsidR="005430D5">
          <w:rPr>
            <w:noProof/>
          </w:rPr>
          <w:fldChar w:fldCharType="end"/>
        </w:r>
      </w:hyperlink>
    </w:p>
    <w:p w:rsidR="005430D5" w:rsidRDefault="00FC522C">
      <w:pPr>
        <w:pStyle w:val="22"/>
        <w:tabs>
          <w:tab w:val="right" w:leader="dot" w:pos="9629"/>
        </w:tabs>
        <w:ind w:left="630"/>
        <w:rPr>
          <w:rFonts w:asciiTheme="minorHAnsi" w:eastAsiaTheme="minorEastAsia" w:hAnsiTheme="minorHAnsi" w:cstheme="minorBidi"/>
          <w:sz w:val="21"/>
          <w:szCs w:val="22"/>
        </w:rPr>
      </w:pPr>
      <w:hyperlink w:anchor="_Toc500167809" w:history="1">
        <w:r w:rsidR="005430D5" w:rsidRPr="00895B85">
          <w:rPr>
            <w:rStyle w:val="ad"/>
            <w:snapToGrid w:val="0"/>
          </w:rPr>
          <w:t>2.1</w:t>
        </w:r>
        <w:r w:rsidR="005430D5" w:rsidRPr="00895B85">
          <w:rPr>
            <w:rStyle w:val="ad"/>
          </w:rPr>
          <w:t xml:space="preserve"> Prerequisites</w:t>
        </w:r>
        <w:r w:rsidR="005430D5">
          <w:tab/>
        </w:r>
        <w:r w:rsidR="005430D5">
          <w:fldChar w:fldCharType="begin"/>
        </w:r>
        <w:r w:rsidR="005430D5">
          <w:instrText xml:space="preserve"> PAGEREF _Toc500167809 \h </w:instrText>
        </w:r>
        <w:r w:rsidR="005430D5">
          <w:fldChar w:fldCharType="separate"/>
        </w:r>
        <w:r w:rsidR="005430D5">
          <w:t>3</w:t>
        </w:r>
        <w:r w:rsidR="005430D5">
          <w:fldChar w:fldCharType="end"/>
        </w:r>
      </w:hyperlink>
    </w:p>
    <w:p w:rsidR="005430D5" w:rsidRDefault="00FC522C">
      <w:pPr>
        <w:pStyle w:val="22"/>
        <w:tabs>
          <w:tab w:val="right" w:leader="dot" w:pos="9629"/>
        </w:tabs>
        <w:ind w:left="630"/>
        <w:rPr>
          <w:rFonts w:asciiTheme="minorHAnsi" w:eastAsiaTheme="minorEastAsia" w:hAnsiTheme="minorHAnsi" w:cstheme="minorBidi"/>
          <w:sz w:val="21"/>
          <w:szCs w:val="22"/>
        </w:rPr>
      </w:pPr>
      <w:hyperlink w:anchor="_Toc500167810" w:history="1">
        <w:r w:rsidR="005430D5" w:rsidRPr="00895B85">
          <w:rPr>
            <w:rStyle w:val="ad"/>
            <w:snapToGrid w:val="0"/>
          </w:rPr>
          <w:t>2.2</w:t>
        </w:r>
        <w:r w:rsidR="005430D5" w:rsidRPr="00895B85">
          <w:rPr>
            <w:rStyle w:val="ad"/>
          </w:rPr>
          <w:t xml:space="preserve"> Deployment Process</w:t>
        </w:r>
        <w:r w:rsidR="005430D5">
          <w:tab/>
        </w:r>
        <w:r w:rsidR="005430D5">
          <w:fldChar w:fldCharType="begin"/>
        </w:r>
        <w:r w:rsidR="005430D5">
          <w:instrText xml:space="preserve"> PAGEREF _Toc500167810 \h </w:instrText>
        </w:r>
        <w:r w:rsidR="005430D5">
          <w:fldChar w:fldCharType="separate"/>
        </w:r>
        <w:r w:rsidR="005430D5">
          <w:t>3</w:t>
        </w:r>
        <w:r w:rsidR="005430D5">
          <w:fldChar w:fldCharType="end"/>
        </w:r>
      </w:hyperlink>
    </w:p>
    <w:p w:rsidR="005430D5" w:rsidRDefault="00FC522C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500167811" w:history="1">
        <w:r w:rsidR="005430D5" w:rsidRPr="00895B85">
          <w:rPr>
            <w:rStyle w:val="ad"/>
            <w:noProof/>
          </w:rPr>
          <w:t>3 Configuring Symantec Management Console 8.1</w:t>
        </w:r>
        <w:r w:rsidR="005430D5">
          <w:rPr>
            <w:noProof/>
          </w:rPr>
          <w:tab/>
        </w:r>
        <w:r w:rsidR="005430D5">
          <w:rPr>
            <w:noProof/>
          </w:rPr>
          <w:fldChar w:fldCharType="begin"/>
        </w:r>
        <w:r w:rsidR="005430D5">
          <w:rPr>
            <w:noProof/>
          </w:rPr>
          <w:instrText xml:space="preserve"> PAGEREF _Toc500167811 \h </w:instrText>
        </w:r>
        <w:r w:rsidR="005430D5">
          <w:rPr>
            <w:noProof/>
          </w:rPr>
        </w:r>
        <w:r w:rsidR="005430D5">
          <w:rPr>
            <w:noProof/>
          </w:rPr>
          <w:fldChar w:fldCharType="separate"/>
        </w:r>
        <w:r w:rsidR="005430D5">
          <w:rPr>
            <w:noProof/>
          </w:rPr>
          <w:t>4</w:t>
        </w:r>
        <w:r w:rsidR="005430D5">
          <w:rPr>
            <w:noProof/>
          </w:rPr>
          <w:fldChar w:fldCharType="end"/>
        </w:r>
      </w:hyperlink>
    </w:p>
    <w:p w:rsidR="00A80000" w:rsidRPr="008768E7" w:rsidRDefault="00A80000" w:rsidP="00A80000">
      <w:pPr>
        <w:rPr>
          <w:szCs w:val="24"/>
        </w:rPr>
      </w:pPr>
      <w:r w:rsidRPr="008768E7">
        <w:rPr>
          <w:szCs w:val="24"/>
        </w:rPr>
        <w:fldChar w:fldCharType="end"/>
      </w:r>
    </w:p>
    <w:p w:rsidR="005430D5" w:rsidRDefault="005430D5" w:rsidP="005430D5">
      <w:bookmarkStart w:id="1" w:name="OLE_LINK1"/>
      <w:bookmarkStart w:id="2" w:name="OLE_LINK2"/>
    </w:p>
    <w:p w:rsidR="005430D5" w:rsidRDefault="005430D5" w:rsidP="005430D5">
      <w:pPr>
        <w:sectPr w:rsidR="005430D5" w:rsidSect="005430D5">
          <w:headerReference w:type="even" r:id="rId8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A80000" w:rsidRPr="005430D5" w:rsidRDefault="00A80000" w:rsidP="005430D5">
      <w:pPr>
        <w:pStyle w:val="Cover1"/>
      </w:pPr>
      <w:bookmarkStart w:id="3" w:name="OLE_LINK4"/>
      <w:r w:rsidRPr="008768E7">
        <w:lastRenderedPageBreak/>
        <w:t>Monitoring Huawei Servers by Using Symantec Management Console 8.1</w:t>
      </w:r>
      <w:bookmarkEnd w:id="3"/>
    </w:p>
    <w:bookmarkEnd w:id="1"/>
    <w:bookmarkEnd w:id="2"/>
    <w:p w:rsidR="00A80000" w:rsidRPr="005430D5" w:rsidRDefault="00A80000" w:rsidP="005430D5">
      <w:pPr>
        <w:rPr>
          <w:b/>
        </w:rPr>
      </w:pPr>
      <w:r w:rsidRPr="005430D5">
        <w:rPr>
          <w:b/>
        </w:rPr>
        <w:t>Keywords: monitoring, SNMP, trap</w:t>
      </w:r>
    </w:p>
    <w:p w:rsidR="00A80000" w:rsidRPr="005430D5" w:rsidRDefault="00A80000" w:rsidP="005430D5">
      <w:pPr>
        <w:rPr>
          <w:b/>
        </w:rPr>
      </w:pPr>
      <w:bookmarkStart w:id="4" w:name="OLE_LINK3"/>
      <w:r w:rsidRPr="005430D5">
        <w:rPr>
          <w:b/>
        </w:rPr>
        <w:t>Abstract: This document describes how to use Symantec Management Console 8.1 to monitor Huawei servers.</w:t>
      </w:r>
    </w:p>
    <w:bookmarkEnd w:id="4"/>
    <w:p w:rsidR="00A80000" w:rsidRPr="005430D5" w:rsidRDefault="00A80000" w:rsidP="005430D5">
      <w:pPr>
        <w:rPr>
          <w:b/>
        </w:rPr>
      </w:pPr>
      <w:r w:rsidRPr="005430D5">
        <w:rPr>
          <w:b/>
        </w:rPr>
        <w:t>Acronyms and Abbreviations: The following table lists acronyms and abbreviations used in this document.</w:t>
      </w:r>
    </w:p>
    <w:tbl>
      <w:tblPr>
        <w:tblStyle w:val="Table"/>
        <w:tblW w:w="8793" w:type="dxa"/>
        <w:tblInd w:w="959" w:type="dxa"/>
        <w:tblLayout w:type="fixed"/>
        <w:tblLook w:val="04A0" w:firstRow="1" w:lastRow="0" w:firstColumn="1" w:lastColumn="0" w:noHBand="0" w:noVBand="1"/>
      </w:tblPr>
      <w:tblGrid>
        <w:gridCol w:w="3286"/>
        <w:gridCol w:w="5507"/>
      </w:tblGrid>
      <w:tr w:rsidR="00A80000" w:rsidRPr="008768E7" w:rsidTr="00543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86" w:type="dxa"/>
          </w:tcPr>
          <w:p w:rsidR="00A80000" w:rsidRPr="008768E7" w:rsidRDefault="00A80000" w:rsidP="005430D5">
            <w:pPr>
              <w:pStyle w:val="TableHeading"/>
            </w:pPr>
            <w:r w:rsidRPr="008768E7">
              <w:t>Acronym and Abbreviation</w:t>
            </w:r>
          </w:p>
        </w:tc>
        <w:tc>
          <w:tcPr>
            <w:tcW w:w="5507" w:type="dxa"/>
          </w:tcPr>
          <w:p w:rsidR="00A80000" w:rsidRPr="008768E7" w:rsidRDefault="00A80000" w:rsidP="005430D5">
            <w:pPr>
              <w:pStyle w:val="TableHeading"/>
            </w:pPr>
            <w:r w:rsidRPr="008768E7">
              <w:t>Full Spelling</w:t>
            </w:r>
          </w:p>
        </w:tc>
      </w:tr>
      <w:tr w:rsidR="00A80000" w:rsidRPr="008768E7" w:rsidTr="005430D5">
        <w:tc>
          <w:tcPr>
            <w:tcW w:w="3286" w:type="dxa"/>
          </w:tcPr>
          <w:p w:rsidR="00A80000" w:rsidRPr="008768E7" w:rsidRDefault="00A80000" w:rsidP="005430D5">
            <w:pPr>
              <w:pStyle w:val="TableText"/>
            </w:pPr>
          </w:p>
        </w:tc>
        <w:tc>
          <w:tcPr>
            <w:tcW w:w="5507" w:type="dxa"/>
          </w:tcPr>
          <w:p w:rsidR="00A80000" w:rsidRPr="008768E7" w:rsidRDefault="00A80000" w:rsidP="005430D5">
            <w:pPr>
              <w:pStyle w:val="TableText"/>
            </w:pPr>
          </w:p>
        </w:tc>
      </w:tr>
      <w:tr w:rsidR="00A80000" w:rsidRPr="008768E7" w:rsidTr="005430D5">
        <w:tc>
          <w:tcPr>
            <w:tcW w:w="3286" w:type="dxa"/>
          </w:tcPr>
          <w:p w:rsidR="00A80000" w:rsidRPr="008768E7" w:rsidRDefault="00A80000" w:rsidP="005430D5">
            <w:pPr>
              <w:pStyle w:val="TableText"/>
            </w:pPr>
          </w:p>
        </w:tc>
        <w:tc>
          <w:tcPr>
            <w:tcW w:w="5507" w:type="dxa"/>
          </w:tcPr>
          <w:p w:rsidR="00A80000" w:rsidRPr="008768E7" w:rsidRDefault="00A80000" w:rsidP="005430D5">
            <w:pPr>
              <w:pStyle w:val="TableText"/>
            </w:pPr>
          </w:p>
        </w:tc>
      </w:tr>
      <w:tr w:rsidR="00A80000" w:rsidRPr="008768E7" w:rsidTr="005430D5">
        <w:tc>
          <w:tcPr>
            <w:tcW w:w="3286" w:type="dxa"/>
          </w:tcPr>
          <w:p w:rsidR="00A80000" w:rsidRPr="008768E7" w:rsidRDefault="00A80000" w:rsidP="005430D5">
            <w:pPr>
              <w:pStyle w:val="TableText"/>
            </w:pPr>
          </w:p>
        </w:tc>
        <w:tc>
          <w:tcPr>
            <w:tcW w:w="5507" w:type="dxa"/>
          </w:tcPr>
          <w:p w:rsidR="00A80000" w:rsidRPr="008768E7" w:rsidRDefault="00A80000" w:rsidP="005430D5">
            <w:pPr>
              <w:pStyle w:val="TableText"/>
            </w:pPr>
          </w:p>
        </w:tc>
      </w:tr>
      <w:tr w:rsidR="00A80000" w:rsidRPr="008768E7" w:rsidTr="005430D5">
        <w:tc>
          <w:tcPr>
            <w:tcW w:w="3286" w:type="dxa"/>
          </w:tcPr>
          <w:p w:rsidR="00A80000" w:rsidRPr="008768E7" w:rsidRDefault="00A80000" w:rsidP="005430D5">
            <w:pPr>
              <w:pStyle w:val="TableText"/>
            </w:pPr>
          </w:p>
        </w:tc>
        <w:tc>
          <w:tcPr>
            <w:tcW w:w="5507" w:type="dxa"/>
          </w:tcPr>
          <w:p w:rsidR="00A80000" w:rsidRPr="008768E7" w:rsidRDefault="00A80000" w:rsidP="005430D5">
            <w:pPr>
              <w:pStyle w:val="TableText"/>
            </w:pPr>
          </w:p>
        </w:tc>
      </w:tr>
    </w:tbl>
    <w:p w:rsidR="00A80000" w:rsidRPr="008768E7" w:rsidRDefault="00A80000" w:rsidP="005430D5"/>
    <w:p w:rsidR="00A80000" w:rsidRPr="008768E7" w:rsidRDefault="00A80000" w:rsidP="005430D5"/>
    <w:p w:rsidR="005430D5" w:rsidRDefault="005430D5" w:rsidP="005430D5">
      <w:pPr>
        <w:sectPr w:rsidR="005430D5" w:rsidSect="005430D5"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A80000" w:rsidRPr="005430D5" w:rsidRDefault="00A80000" w:rsidP="005430D5">
      <w:pPr>
        <w:pStyle w:val="1"/>
      </w:pPr>
      <w:bookmarkStart w:id="5" w:name="_Toc500167807"/>
      <w:r w:rsidRPr="005430D5">
        <w:lastRenderedPageBreak/>
        <w:t>Overview</w:t>
      </w:r>
      <w:bookmarkEnd w:id="5"/>
    </w:p>
    <w:p w:rsidR="00A80000" w:rsidRPr="008768E7" w:rsidRDefault="00A80000" w:rsidP="005430D5">
      <w:r w:rsidRPr="008768E7">
        <w:t>This document describes how to use Symantec Management Console 8.1 to monitor Huawei servers through SNMP.</w:t>
      </w:r>
    </w:p>
    <w:p w:rsidR="00A80000" w:rsidRPr="005430D5" w:rsidRDefault="00A80000" w:rsidP="005430D5">
      <w:pPr>
        <w:pStyle w:val="1"/>
      </w:pPr>
      <w:bookmarkStart w:id="6" w:name="_Toc500167808"/>
      <w:r w:rsidRPr="005430D5">
        <w:t>Preparations</w:t>
      </w:r>
      <w:bookmarkEnd w:id="6"/>
    </w:p>
    <w:p w:rsidR="00A80000" w:rsidRPr="005430D5" w:rsidRDefault="00A80000" w:rsidP="005430D5">
      <w:pPr>
        <w:pStyle w:val="21"/>
      </w:pPr>
      <w:bookmarkStart w:id="7" w:name="_Toc500167809"/>
      <w:r w:rsidRPr="005430D5">
        <w:t>Prerequisites</w:t>
      </w:r>
      <w:bookmarkEnd w:id="7"/>
    </w:p>
    <w:p w:rsidR="00A80000" w:rsidRPr="008768E7" w:rsidRDefault="00A80000" w:rsidP="005430D5">
      <w:r w:rsidRPr="008768E7">
        <w:t>Test network diagram</w:t>
      </w:r>
    </w:p>
    <w:p w:rsidR="00A80000" w:rsidRPr="008768E7" w:rsidRDefault="00A80000" w:rsidP="005430D5">
      <w:pPr>
        <w:pStyle w:val="Figure"/>
      </w:pPr>
      <w:r>
        <w:rPr>
          <w:noProof/>
        </w:rPr>
        <w:drawing>
          <wp:inline distT="0" distB="0" distL="0" distR="0">
            <wp:extent cx="5229225" cy="150776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518" cy="150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000" w:rsidRPr="008768E7" w:rsidRDefault="00A80000" w:rsidP="005430D5"/>
    <w:p w:rsidR="00A80000" w:rsidRPr="008768E7" w:rsidRDefault="00A80000" w:rsidP="005430D5">
      <w:pPr>
        <w:rPr>
          <w:szCs w:val="24"/>
        </w:rPr>
      </w:pPr>
      <w:r w:rsidRPr="008768E7">
        <w:rPr>
          <w:szCs w:val="24"/>
        </w:rPr>
        <w:t>IP address configuration:</w:t>
      </w:r>
    </w:p>
    <w:p w:rsidR="00A80000" w:rsidRPr="008768E7" w:rsidRDefault="00A80000" w:rsidP="005430D5">
      <w:pPr>
        <w:rPr>
          <w:szCs w:val="24"/>
        </w:rPr>
      </w:pPr>
      <w:r w:rsidRPr="008768E7">
        <w:rPr>
          <w:noProof/>
          <w:szCs w:val="24"/>
        </w:rPr>
        <w:t>Symantec Management Console IP address:</w:t>
      </w:r>
      <w:r w:rsidRPr="008768E7">
        <w:rPr>
          <w:szCs w:val="24"/>
        </w:rPr>
        <w:t xml:space="preserve"> 192.168.2.223  </w:t>
      </w:r>
      <w:r w:rsidR="00E1063E">
        <w:rPr>
          <w:rFonts w:hint="eastAsia"/>
          <w:szCs w:val="24"/>
        </w:rPr>
        <w:t xml:space="preserve">  </w:t>
      </w:r>
      <w:r w:rsidRPr="008768E7">
        <w:rPr>
          <w:szCs w:val="24"/>
        </w:rPr>
        <w:t>255.255.0.0</w:t>
      </w:r>
    </w:p>
    <w:p w:rsidR="00A80000" w:rsidRPr="008768E7" w:rsidRDefault="00A80000" w:rsidP="005430D5">
      <w:r w:rsidRPr="008768E7">
        <w:rPr>
          <w:noProof/>
        </w:rPr>
        <w:t>E9000 iBMC IP address:</w:t>
      </w:r>
      <w:r w:rsidRPr="008768E7">
        <w:t xml:space="preserve"> 192.168.12.10    255.255.0.0</w:t>
      </w:r>
    </w:p>
    <w:p w:rsidR="00A80000" w:rsidRPr="008768E7" w:rsidRDefault="00A80000" w:rsidP="005430D5">
      <w:r w:rsidRPr="008768E7">
        <w:rPr>
          <w:noProof/>
        </w:rPr>
        <w:t>E9000 HMM IP address:</w:t>
      </w:r>
      <w:r w:rsidR="00E1063E">
        <w:t xml:space="preserve"> 192.168.10.1    </w:t>
      </w:r>
      <w:r w:rsidRPr="008768E7">
        <w:t>255.255.0.0</w:t>
      </w:r>
    </w:p>
    <w:p w:rsidR="00A80000" w:rsidRPr="005430D5" w:rsidRDefault="00A80000" w:rsidP="005430D5">
      <w:pPr>
        <w:pStyle w:val="21"/>
      </w:pPr>
      <w:bookmarkStart w:id="8" w:name="_Toc500167810"/>
      <w:r w:rsidRPr="005430D5">
        <w:t>Deployment Process</w:t>
      </w:r>
      <w:bookmarkEnd w:id="8"/>
    </w:p>
    <w:p w:rsidR="00A80000" w:rsidRPr="008768E7" w:rsidRDefault="00A80000" w:rsidP="005430D5">
      <w:r w:rsidRPr="008768E7">
        <w:t>The steps are as follows:</w:t>
      </w:r>
    </w:p>
    <w:p w:rsidR="00A80000" w:rsidRPr="008768E7" w:rsidRDefault="00A80000" w:rsidP="00D4023C">
      <w:pPr>
        <w:pStyle w:val="Step"/>
        <w:outlineLvl w:val="9"/>
      </w:pPr>
      <w:r w:rsidRPr="008768E7">
        <w:t>Install and deploy Symantec Management Console 8.1.</w:t>
      </w:r>
    </w:p>
    <w:p w:rsidR="00A80000" w:rsidRPr="008768E7" w:rsidRDefault="00A80000" w:rsidP="00D4023C">
      <w:pPr>
        <w:pStyle w:val="Step"/>
        <w:outlineLvl w:val="9"/>
      </w:pPr>
      <w:r w:rsidRPr="008768E7">
        <w:t>Set the network of Symantec Management Console 8.1.</w:t>
      </w:r>
    </w:p>
    <w:p w:rsidR="005430D5" w:rsidRPr="008768E7" w:rsidRDefault="005430D5" w:rsidP="005430D5">
      <w:pPr>
        <w:pStyle w:val="End"/>
      </w:pPr>
      <w:r>
        <w:t>----End</w:t>
      </w:r>
    </w:p>
    <w:p w:rsidR="00A80000" w:rsidRPr="005430D5" w:rsidRDefault="00A80000" w:rsidP="005430D5">
      <w:pPr>
        <w:rPr>
          <w:b/>
        </w:rPr>
      </w:pPr>
      <w:r w:rsidRPr="005430D5">
        <w:rPr>
          <w:b/>
        </w:rPr>
        <w:t>Installing and Deploying Symantec Management Console 8.1</w:t>
      </w:r>
    </w:p>
    <w:p w:rsidR="00A80000" w:rsidRPr="008768E7" w:rsidRDefault="00A80000" w:rsidP="005430D5">
      <w:r w:rsidRPr="008768E7">
        <w:t>Deploy Symantec Management Console 8.1 on the Windows Server 2012 OS.</w:t>
      </w:r>
    </w:p>
    <w:p w:rsidR="00A80000" w:rsidRPr="008768E7" w:rsidRDefault="00A80000" w:rsidP="005430D5">
      <w:r w:rsidRPr="008768E7">
        <w:t>You can download the software of the trial version from the official website.</w:t>
      </w:r>
    </w:p>
    <w:p w:rsidR="00A80000" w:rsidRPr="008768E7" w:rsidRDefault="00A80000" w:rsidP="005430D5">
      <w:bookmarkStart w:id="9" w:name="OLE_LINK13"/>
      <w:bookmarkStart w:id="10" w:name="_Hlt500161661"/>
      <w:bookmarkStart w:id="11" w:name="_Hlt500161644"/>
      <w:bookmarkStart w:id="12" w:name="_Hlt500161645"/>
      <w:r w:rsidRPr="008768E7">
        <w:t>Official website: https://www.symantec.com/products/server-management-suite</w:t>
      </w:r>
    </w:p>
    <w:bookmarkEnd w:id="9"/>
    <w:bookmarkEnd w:id="10"/>
    <w:bookmarkEnd w:id="11"/>
    <w:bookmarkEnd w:id="12"/>
    <w:p w:rsidR="00A80000" w:rsidRPr="008768E7" w:rsidRDefault="00A80000" w:rsidP="005430D5">
      <w:r w:rsidRPr="008768E7">
        <w:t>The software installation is friendly. During the installation process, dependent software that is lacked in the environment will be checked. You can download and install the dependent software as prompted.</w:t>
      </w:r>
    </w:p>
    <w:p w:rsidR="00A80000" w:rsidRPr="008768E7" w:rsidRDefault="00A80000" w:rsidP="005430D5">
      <w:r w:rsidRPr="008768E7">
        <w:t>After the installation is complete, you need to set the database and management account. You can use the domain account.</w:t>
      </w:r>
    </w:p>
    <w:p w:rsidR="00A80000" w:rsidRPr="008768E7" w:rsidRDefault="00A80000" w:rsidP="005430D5">
      <w:r w:rsidRPr="008768E7">
        <w:t xml:space="preserve">After the installation is complete, run Symantec Management Console 8.1 to start the management. </w:t>
      </w:r>
    </w:p>
    <w:p w:rsidR="00A80000" w:rsidRPr="008768E7" w:rsidRDefault="00A80000" w:rsidP="005430D5">
      <w:pPr>
        <w:pStyle w:val="Figure"/>
      </w:pPr>
      <w:r>
        <w:rPr>
          <w:noProof/>
        </w:rPr>
        <w:lastRenderedPageBreak/>
        <w:drawing>
          <wp:inline distT="0" distB="0" distL="0" distR="0">
            <wp:extent cx="5524500" cy="171770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289" cy="171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000" w:rsidRPr="008768E7" w:rsidRDefault="00A80000" w:rsidP="005430D5"/>
    <w:p w:rsidR="00A80000" w:rsidRPr="005430D5" w:rsidRDefault="00A80000" w:rsidP="005430D5">
      <w:pPr>
        <w:pStyle w:val="1"/>
      </w:pPr>
      <w:bookmarkStart w:id="13" w:name="_Toc500167811"/>
      <w:r w:rsidRPr="005430D5">
        <w:t>Configuring Symantec Management Console 8.1</w:t>
      </w:r>
      <w:bookmarkEnd w:id="13"/>
    </w:p>
    <w:p w:rsidR="00A80000" w:rsidRPr="008768E7" w:rsidRDefault="00A80000" w:rsidP="005430D5">
      <w:r w:rsidRPr="008768E7">
        <w:t>The configuration steps are as follows:</w:t>
      </w:r>
    </w:p>
    <w:p w:rsidR="00A80000" w:rsidRPr="008768E7" w:rsidRDefault="00A80000" w:rsidP="00D4023C">
      <w:pPr>
        <w:pStyle w:val="Step"/>
        <w:outlineLvl w:val="9"/>
      </w:pPr>
      <w:r w:rsidRPr="008768E7">
        <w:t>Set the SNMP credential.</w:t>
      </w:r>
    </w:p>
    <w:p w:rsidR="00A80000" w:rsidRPr="008768E7" w:rsidRDefault="00A80000" w:rsidP="00D4023C">
      <w:pPr>
        <w:pStyle w:val="Step"/>
        <w:outlineLvl w:val="9"/>
      </w:pPr>
      <w:r w:rsidRPr="008768E7">
        <w:t>Import the SNMP MIB file.</w:t>
      </w:r>
    </w:p>
    <w:p w:rsidR="00A80000" w:rsidRPr="008768E7" w:rsidRDefault="00A80000" w:rsidP="00D4023C">
      <w:pPr>
        <w:pStyle w:val="Step"/>
        <w:outlineLvl w:val="9"/>
      </w:pPr>
      <w:r w:rsidRPr="008768E7">
        <w:t>Modify the imported SNMP information.</w:t>
      </w:r>
    </w:p>
    <w:p w:rsidR="00A80000" w:rsidRDefault="00A80000" w:rsidP="00D4023C">
      <w:pPr>
        <w:pStyle w:val="Step"/>
        <w:outlineLvl w:val="9"/>
      </w:pPr>
      <w:r w:rsidRPr="008768E7">
        <w:t>Set the SNMP trap information of the server.</w:t>
      </w:r>
    </w:p>
    <w:p w:rsidR="005430D5" w:rsidRPr="008768E7" w:rsidRDefault="005430D5" w:rsidP="005430D5">
      <w:pPr>
        <w:pStyle w:val="End"/>
      </w:pPr>
      <w:r>
        <w:t>----End</w:t>
      </w:r>
    </w:p>
    <w:p w:rsidR="00A80000" w:rsidRPr="005430D5" w:rsidRDefault="00A80000" w:rsidP="005430D5">
      <w:pPr>
        <w:rPr>
          <w:b/>
        </w:rPr>
      </w:pPr>
      <w:r w:rsidRPr="005430D5">
        <w:rPr>
          <w:b/>
        </w:rPr>
        <w:t>Setting the SNMP Credential</w:t>
      </w:r>
    </w:p>
    <w:p w:rsidR="00A80000" w:rsidRPr="008768E7" w:rsidRDefault="00A80000" w:rsidP="005430D5">
      <w:pPr>
        <w:rPr>
          <w:b/>
          <w:i/>
        </w:rPr>
      </w:pPr>
      <w:r w:rsidRPr="008768E7">
        <w:t xml:space="preserve">On the home page, choose </w:t>
      </w:r>
      <w:r w:rsidRPr="005430D5">
        <w:rPr>
          <w:rFonts w:hint="eastAsia"/>
          <w:b/>
          <w:bCs/>
        </w:rPr>
        <w:t>首次设置</w:t>
      </w:r>
      <w:r w:rsidRPr="008768E7">
        <w:t xml:space="preserve"> &gt; </w:t>
      </w:r>
      <w:r w:rsidRPr="005430D5">
        <w:rPr>
          <w:rFonts w:hint="eastAsia"/>
          <w:b/>
          <w:bCs/>
        </w:rPr>
        <w:t>搜索计算机</w:t>
      </w:r>
      <w:r w:rsidRPr="008768E7">
        <w:t>, as shown in the following figure.</w:t>
      </w:r>
    </w:p>
    <w:p w:rsidR="00A80000" w:rsidRDefault="00A80000" w:rsidP="005430D5">
      <w:pPr>
        <w:pStyle w:val="Figure"/>
      </w:pPr>
      <w:r>
        <w:rPr>
          <w:noProof/>
        </w:rPr>
        <w:drawing>
          <wp:inline distT="0" distB="0" distL="0" distR="0">
            <wp:extent cx="5610225" cy="28098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0D5" w:rsidRPr="005430D5" w:rsidRDefault="005430D5" w:rsidP="005430D5"/>
    <w:p w:rsidR="00A80000" w:rsidRPr="008768E7" w:rsidRDefault="00A80000" w:rsidP="005430D5">
      <w:bookmarkStart w:id="14" w:name="OLE_LINK14"/>
      <w:r w:rsidRPr="008768E7">
        <w:t xml:space="preserve">Click the button for configuring an additional protocol and configure SNMP. Enable only </w:t>
      </w:r>
      <w:r w:rsidRPr="008768E7">
        <w:rPr>
          <w:b/>
        </w:rPr>
        <w:t>SNMP V1 V2</w:t>
      </w:r>
      <w:r w:rsidRPr="008768E7">
        <w:t>, and set the SNMP community name, as shown in the following figure.</w:t>
      </w:r>
    </w:p>
    <w:bookmarkEnd w:id="14"/>
    <w:p w:rsidR="00A80000" w:rsidRDefault="00A80000" w:rsidP="005430D5">
      <w:pPr>
        <w:pStyle w:val="Figure"/>
      </w:pPr>
      <w:r>
        <w:rPr>
          <w:noProof/>
        </w:rPr>
        <w:lastRenderedPageBreak/>
        <w:drawing>
          <wp:inline distT="0" distB="0" distL="0" distR="0">
            <wp:extent cx="5534025" cy="20694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258" cy="207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0D5" w:rsidRPr="005430D5" w:rsidRDefault="005430D5" w:rsidP="005430D5"/>
    <w:p w:rsidR="00A80000" w:rsidRPr="008768E7" w:rsidRDefault="00A80000" w:rsidP="005430D5">
      <w:pPr>
        <w:rPr>
          <w:b/>
          <w:szCs w:val="24"/>
        </w:rPr>
      </w:pPr>
      <w:r w:rsidRPr="008768E7">
        <w:rPr>
          <w:b/>
          <w:szCs w:val="24"/>
        </w:rPr>
        <w:t>Importing the SNMP MIB File</w:t>
      </w:r>
    </w:p>
    <w:p w:rsidR="00A80000" w:rsidRPr="008768E7" w:rsidRDefault="00A80000" w:rsidP="005430D5">
      <w:pPr>
        <w:rPr>
          <w:b/>
          <w:szCs w:val="24"/>
        </w:rPr>
      </w:pPr>
      <w:bookmarkStart w:id="15" w:name="OLE_LINK15"/>
      <w:r w:rsidRPr="008768E7">
        <w:rPr>
          <w:szCs w:val="24"/>
        </w:rPr>
        <w:t xml:space="preserve">Click the </w:t>
      </w:r>
      <w:r w:rsidRPr="005430D5">
        <w:rPr>
          <w:rFonts w:hint="eastAsia"/>
          <w:b/>
          <w:bCs/>
          <w:szCs w:val="24"/>
        </w:rPr>
        <w:t>设置</w:t>
      </w:r>
      <w:r w:rsidRPr="008768E7">
        <w:rPr>
          <w:szCs w:val="24"/>
        </w:rPr>
        <w:t xml:space="preserve"> tab to expand all nodes in the navigation tree, find </w:t>
      </w:r>
      <w:r w:rsidRPr="008768E7">
        <w:rPr>
          <w:b/>
          <w:szCs w:val="24"/>
        </w:rPr>
        <w:t>SNMP MIB</w:t>
      </w:r>
      <w:r w:rsidRPr="005430D5">
        <w:rPr>
          <w:rFonts w:hint="eastAsia"/>
          <w:b/>
          <w:bCs/>
          <w:szCs w:val="24"/>
        </w:rPr>
        <w:t>导入浏览器</w:t>
      </w:r>
      <w:r w:rsidRPr="008768E7">
        <w:rPr>
          <w:szCs w:val="24"/>
        </w:rPr>
        <w:t xml:space="preserve">, select the MIB file, and click </w:t>
      </w:r>
      <w:r w:rsidRPr="005430D5">
        <w:rPr>
          <w:rFonts w:hint="eastAsia"/>
          <w:b/>
          <w:bCs/>
          <w:szCs w:val="24"/>
        </w:rPr>
        <w:t>导入</w:t>
      </w:r>
      <w:r w:rsidRPr="008768E7">
        <w:rPr>
          <w:szCs w:val="24"/>
        </w:rPr>
        <w:t>.</w:t>
      </w:r>
    </w:p>
    <w:bookmarkEnd w:id="15"/>
    <w:p w:rsidR="00A80000" w:rsidRPr="008768E7" w:rsidRDefault="00A80000" w:rsidP="005430D5">
      <w:pPr>
        <w:pStyle w:val="Figure"/>
      </w:pPr>
      <w:r>
        <w:rPr>
          <w:noProof/>
        </w:rPr>
        <w:drawing>
          <wp:inline distT="0" distB="0" distL="0" distR="0">
            <wp:extent cx="5534025" cy="290973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897" cy="291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000" w:rsidRPr="008768E7" w:rsidRDefault="00A80000" w:rsidP="005430D5"/>
    <w:p w:rsidR="00A80000" w:rsidRPr="008768E7" w:rsidRDefault="00A80000" w:rsidP="005430D5">
      <w:pPr>
        <w:rPr>
          <w:b/>
          <w:szCs w:val="24"/>
        </w:rPr>
      </w:pPr>
      <w:r w:rsidRPr="008768E7">
        <w:rPr>
          <w:b/>
          <w:noProof/>
          <w:szCs w:val="24"/>
        </w:rPr>
        <w:t>Modifying the Imported SNMP Information</w:t>
      </w:r>
    </w:p>
    <w:p w:rsidR="00A80000" w:rsidRPr="008768E7" w:rsidRDefault="00A80000" w:rsidP="005430D5">
      <w:pPr>
        <w:rPr>
          <w:szCs w:val="24"/>
        </w:rPr>
      </w:pPr>
      <w:bookmarkStart w:id="16" w:name="OLE_LINK16"/>
      <w:r w:rsidRPr="008768E7">
        <w:rPr>
          <w:szCs w:val="24"/>
        </w:rPr>
        <w:t xml:space="preserve">In </w:t>
      </w:r>
      <w:r w:rsidRPr="005430D5">
        <w:rPr>
          <w:rFonts w:hint="eastAsia"/>
          <w:b/>
          <w:bCs/>
          <w:szCs w:val="24"/>
        </w:rPr>
        <w:t>警报管理设置</w:t>
      </w:r>
      <w:r w:rsidRPr="008768E7">
        <w:rPr>
          <w:szCs w:val="24"/>
        </w:rPr>
        <w:t>, modify the imported SNMP information.</w:t>
      </w:r>
    </w:p>
    <w:bookmarkEnd w:id="16"/>
    <w:p w:rsidR="00A80000" w:rsidRPr="008768E7" w:rsidRDefault="00A80000" w:rsidP="005430D5">
      <w:pPr>
        <w:rPr>
          <w:szCs w:val="24"/>
        </w:rPr>
      </w:pPr>
      <w:r w:rsidRPr="008768E7">
        <w:rPr>
          <w:szCs w:val="24"/>
        </w:rPr>
        <w:t>Modify the alarm category, as shown in the following figure.</w:t>
      </w:r>
    </w:p>
    <w:p w:rsidR="00A80000" w:rsidRDefault="00A80000" w:rsidP="005430D5">
      <w:pPr>
        <w:pStyle w:val="Figure"/>
      </w:pPr>
      <w:r>
        <w:rPr>
          <w:noProof/>
        </w:rPr>
        <w:lastRenderedPageBreak/>
        <w:drawing>
          <wp:inline distT="0" distB="0" distL="0" distR="0">
            <wp:extent cx="5534025" cy="304936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426" cy="3053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0D5" w:rsidRPr="005430D5" w:rsidRDefault="005430D5" w:rsidP="005430D5"/>
    <w:p w:rsidR="00A80000" w:rsidRPr="008768E7" w:rsidRDefault="00A80000" w:rsidP="005430D5">
      <w:r w:rsidRPr="008768E7">
        <w:t>Define the alarm severity, as shown in the following figure.</w:t>
      </w:r>
    </w:p>
    <w:p w:rsidR="00A80000" w:rsidRPr="008768E7" w:rsidRDefault="00A80000" w:rsidP="005430D5">
      <w:pPr>
        <w:pStyle w:val="Figure"/>
      </w:pPr>
      <w:r>
        <w:rPr>
          <w:noProof/>
        </w:rPr>
        <w:drawing>
          <wp:inline distT="0" distB="0" distL="0" distR="0">
            <wp:extent cx="5457825" cy="187981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960" cy="188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000" w:rsidRPr="008768E7" w:rsidRDefault="00A80000" w:rsidP="005430D5"/>
    <w:p w:rsidR="00A80000" w:rsidRPr="008768E7" w:rsidRDefault="00A80000" w:rsidP="005430D5">
      <w:pPr>
        <w:rPr>
          <w:b/>
          <w:szCs w:val="24"/>
        </w:rPr>
      </w:pPr>
      <w:r w:rsidRPr="008768E7">
        <w:rPr>
          <w:b/>
          <w:szCs w:val="24"/>
        </w:rPr>
        <w:t>Setting the SNMP Trap Information of the E9000 Server</w:t>
      </w:r>
    </w:p>
    <w:p w:rsidR="00A80000" w:rsidRPr="00E1063E" w:rsidRDefault="00A80000" w:rsidP="005430D5">
      <w:pPr>
        <w:rPr>
          <w:szCs w:val="24"/>
        </w:rPr>
      </w:pPr>
      <w:r w:rsidRPr="00E1063E">
        <w:rPr>
          <w:szCs w:val="24"/>
        </w:rPr>
        <w:t>HMM configuration</w:t>
      </w:r>
    </w:p>
    <w:p w:rsidR="00A80000" w:rsidRDefault="00A80000" w:rsidP="005430D5">
      <w:pPr>
        <w:pStyle w:val="Figure"/>
      </w:pPr>
      <w:r>
        <w:rPr>
          <w:noProof/>
        </w:rPr>
        <w:drawing>
          <wp:inline distT="0" distB="0" distL="0" distR="0">
            <wp:extent cx="5534025" cy="210908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025" cy="210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000" w:rsidRPr="00E1063E" w:rsidRDefault="00A80000" w:rsidP="005430D5">
      <w:r w:rsidRPr="00E1063E">
        <w:lastRenderedPageBreak/>
        <w:t>iBMC configuration</w:t>
      </w:r>
    </w:p>
    <w:p w:rsidR="00A80000" w:rsidRPr="008768E7" w:rsidRDefault="00A80000" w:rsidP="005430D5">
      <w:pPr>
        <w:pStyle w:val="Figure"/>
      </w:pPr>
      <w:r>
        <w:rPr>
          <w:noProof/>
        </w:rPr>
        <w:drawing>
          <wp:inline distT="0" distB="0" distL="0" distR="0">
            <wp:extent cx="5534025" cy="255273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971" cy="255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000" w:rsidRPr="008768E7" w:rsidRDefault="00A80000" w:rsidP="005430D5"/>
    <w:p w:rsidR="00A80000" w:rsidRPr="008768E7" w:rsidRDefault="00A80000" w:rsidP="005430D5">
      <w:r w:rsidRPr="008768E7">
        <w:t xml:space="preserve">After the configuration is complete, click </w:t>
      </w:r>
      <w:r w:rsidRPr="005430D5">
        <w:rPr>
          <w:rFonts w:hint="eastAsia"/>
          <w:b/>
          <w:bCs/>
        </w:rPr>
        <w:t>监控与告警</w:t>
      </w:r>
      <w:r w:rsidRPr="008768E7">
        <w:t xml:space="preserve"> on the home page to view the server status alarm information.</w:t>
      </w:r>
    </w:p>
    <w:p w:rsidR="00A80000" w:rsidRPr="009B4E9E" w:rsidRDefault="00A80000" w:rsidP="005430D5">
      <w:pPr>
        <w:pStyle w:val="Figure"/>
      </w:pPr>
      <w:r>
        <w:rPr>
          <w:noProof/>
        </w:rPr>
        <w:drawing>
          <wp:inline distT="0" distB="0" distL="0" distR="0">
            <wp:extent cx="5534025" cy="265932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452" cy="2660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FD4" w:rsidRPr="00A80000" w:rsidRDefault="00536FD4" w:rsidP="005430D5"/>
    <w:sectPr w:rsidR="00536FD4" w:rsidRPr="00A80000" w:rsidSect="005430D5">
      <w:pgSz w:w="11907" w:h="16840" w:code="9"/>
      <w:pgMar w:top="1701" w:right="1134" w:bottom="1701" w:left="1134" w:header="567" w:footer="56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22C" w:rsidRDefault="00FC522C">
      <w:r>
        <w:separator/>
      </w:r>
    </w:p>
    <w:p w:rsidR="00FC522C" w:rsidRDefault="00FC522C"/>
    <w:p w:rsidR="00FC522C" w:rsidRDefault="00FC522C"/>
    <w:p w:rsidR="00FC522C" w:rsidRDefault="00FC522C"/>
    <w:p w:rsidR="00FC522C" w:rsidRDefault="00FC522C"/>
  </w:endnote>
  <w:endnote w:type="continuationSeparator" w:id="0">
    <w:p w:rsidR="00FC522C" w:rsidRDefault="00FC522C">
      <w:r>
        <w:continuationSeparator/>
      </w:r>
    </w:p>
    <w:p w:rsidR="00FC522C" w:rsidRDefault="00FC522C"/>
    <w:p w:rsidR="00FC522C" w:rsidRDefault="00FC522C"/>
    <w:p w:rsidR="00FC522C" w:rsidRDefault="00FC522C"/>
    <w:p w:rsidR="00FC522C" w:rsidRDefault="00FC52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22C" w:rsidRDefault="00FC522C">
      <w:r>
        <w:separator/>
      </w:r>
    </w:p>
    <w:p w:rsidR="00FC522C" w:rsidRDefault="00FC522C"/>
    <w:p w:rsidR="00FC522C" w:rsidRDefault="00FC522C"/>
    <w:p w:rsidR="00FC522C" w:rsidRDefault="00FC522C"/>
    <w:p w:rsidR="00FC522C" w:rsidRDefault="00FC522C"/>
  </w:footnote>
  <w:footnote w:type="continuationSeparator" w:id="0">
    <w:p w:rsidR="00FC522C" w:rsidRDefault="00FC522C">
      <w:r>
        <w:continuationSeparator/>
      </w:r>
    </w:p>
    <w:p w:rsidR="00FC522C" w:rsidRDefault="00FC522C"/>
    <w:p w:rsidR="00FC522C" w:rsidRDefault="00FC522C"/>
    <w:p w:rsidR="00FC522C" w:rsidRDefault="00FC522C"/>
    <w:p w:rsidR="00FC522C" w:rsidRDefault="00FC522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584" w:rsidRPr="0034735A" w:rsidRDefault="00976584" w:rsidP="0034735A">
    <w:pPr>
      <w:pStyle w:val="ac"/>
      <w:ind w:left="3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9A0F9D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B67E936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B3569E6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C380AB6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5540CDC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2AAB2E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2CC6F5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CEEF62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A3EF8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B607E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00000F"/>
    <w:multiLevelType w:val="multilevel"/>
    <w:tmpl w:val="0000000F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44"/>
        </w:tabs>
        <w:ind w:left="1144" w:hanging="576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cs="Times New Roman"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cs="Times New Roman"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cs="Times New Roman"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cs="Times New Roman" w:hint="eastAsia"/>
      </w:rPr>
    </w:lvl>
  </w:abstractNum>
  <w:abstractNum w:abstractNumId="11" w15:restartNumberingAfterBreak="0">
    <w:nsid w:val="0EDB2900"/>
    <w:multiLevelType w:val="multilevel"/>
    <w:tmpl w:val="9454DFAC"/>
    <w:lvl w:ilvl="0">
      <w:start w:val="1"/>
      <w:numFmt w:val="bullet"/>
      <w:pStyle w:val="SubItemList"/>
      <w:lvlText w:val="−"/>
      <w:lvlJc w:val="left"/>
      <w:pPr>
        <w:tabs>
          <w:tab w:val="num" w:pos="1276"/>
        </w:tabs>
        <w:ind w:left="1276" w:hanging="284"/>
      </w:pPr>
      <w:rPr>
        <w:rFonts w:ascii="Times New Roman" w:hAnsi="Times New Roman" w:cs="Times New Roman" w:hint="default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13A674F3"/>
    <w:multiLevelType w:val="hybridMultilevel"/>
    <w:tmpl w:val="04DAA2B6"/>
    <w:lvl w:ilvl="0" w:tplc="07407EFC">
      <w:start w:val="1"/>
      <w:numFmt w:val="bullet"/>
      <w:pStyle w:val="NotesTextListinTable"/>
      <w:lvlText w:val="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71657A1"/>
    <w:multiLevelType w:val="multilevel"/>
    <w:tmpl w:val="CA442342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32"/>
        <w:szCs w:val="32"/>
        <w:vertAlign w:val="baseline"/>
      </w:rPr>
    </w:lvl>
    <w:lvl w:ilvl="1">
      <w:start w:val="1"/>
      <w:numFmt w:val="decimal"/>
      <w:pStyle w:val="21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0"/>
        <w:szCs w:val="30"/>
        <w:vertAlign w:val="baseline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3">
      <w:start w:val="1"/>
      <w:numFmt w:val="none"/>
      <w:lvlRestart w:val="0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upperRoman"/>
      <w:pStyle w:val="41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pStyle w:val="Step"/>
      <w:lvlText w:val="Step %6"/>
      <w:lvlJc w:val="right"/>
      <w:pPr>
        <w:tabs>
          <w:tab w:val="num" w:pos="851"/>
        </w:tabs>
        <w:ind w:left="851" w:hanging="159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pStyle w:val="ItemStep"/>
      <w:lvlText w:val="%7."/>
      <w:lvlJc w:val="left"/>
      <w:pPr>
        <w:tabs>
          <w:tab w:val="num" w:pos="1276"/>
        </w:tabs>
        <w:ind w:left="127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FigureDescription"/>
      <w:suff w:val="space"/>
      <w:lvlText w:val="Figure %1-%8"/>
      <w:lvlJc w:val="left"/>
      <w:pPr>
        <w:ind w:left="851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Table %1-%9"/>
      <w:lvlJc w:val="left"/>
      <w:pPr>
        <w:ind w:left="851" w:firstLine="0"/>
      </w:pPr>
      <w:rPr>
        <w:rFonts w:ascii="Times New Roman" w:eastAsia="黑体" w:hAnsi="Times New Roman" w:hint="default"/>
        <w:b/>
        <w:bCs/>
        <w:i w:val="0"/>
        <w:iCs w:val="0"/>
        <w:color w:val="auto"/>
        <w:sz w:val="21"/>
        <w:szCs w:val="21"/>
      </w:rPr>
    </w:lvl>
  </w:abstractNum>
  <w:abstractNum w:abstractNumId="14" w15:restartNumberingAfterBreak="0">
    <w:nsid w:val="23B92005"/>
    <w:multiLevelType w:val="hybridMultilevel"/>
    <w:tmpl w:val="F5E05ACC"/>
    <w:lvl w:ilvl="0" w:tplc="B4522A24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8BE4A03"/>
    <w:multiLevelType w:val="hybridMultilevel"/>
    <w:tmpl w:val="2452B41A"/>
    <w:lvl w:ilvl="0" w:tplc="C1149DEC">
      <w:start w:val="1"/>
      <w:numFmt w:val="bullet"/>
      <w:pStyle w:val="--List"/>
      <w:lvlText w:val="-"/>
      <w:lvlJc w:val="left"/>
      <w:pPr>
        <w:ind w:left="1979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23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39" w:hanging="420"/>
      </w:pPr>
      <w:rPr>
        <w:rFonts w:ascii="Wingdings" w:hAnsi="Wingdings" w:hint="default"/>
      </w:rPr>
    </w:lvl>
  </w:abstractNum>
  <w:abstractNum w:abstractNumId="16" w15:restartNumberingAfterBreak="0">
    <w:nsid w:val="2BBC1268"/>
    <w:multiLevelType w:val="multilevel"/>
    <w:tmpl w:val="9ED24538"/>
    <w:lvl w:ilvl="0">
      <w:start w:val="1"/>
      <w:numFmt w:val="decimal"/>
      <w:pStyle w:val="SubItemstep"/>
      <w:lvlText w:val="(%1)"/>
      <w:lvlJc w:val="left"/>
      <w:pPr>
        <w:tabs>
          <w:tab w:val="num" w:pos="1559"/>
        </w:tabs>
        <w:ind w:left="1559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16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536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956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337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79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21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63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056" w:hanging="420"/>
      </w:pPr>
      <w:rPr>
        <w:rFonts w:hint="eastAsia"/>
      </w:rPr>
    </w:lvl>
  </w:abstractNum>
  <w:abstractNum w:abstractNumId="17" w15:restartNumberingAfterBreak="0">
    <w:nsid w:val="2C951E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8" w15:restartNumberingAfterBreak="0">
    <w:nsid w:val="2D25240B"/>
    <w:multiLevelType w:val="hybridMultilevel"/>
    <w:tmpl w:val="D250D6F8"/>
    <w:lvl w:ilvl="0" w:tplc="456A4E86">
      <w:start w:val="1"/>
      <w:numFmt w:val="decimal"/>
      <w:lvlText w:val="%1、"/>
      <w:lvlJc w:val="left"/>
      <w:pPr>
        <w:ind w:left="81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3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9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  <w:rPr>
        <w:rFonts w:cs="Times New Roman"/>
      </w:rPr>
    </w:lvl>
  </w:abstractNum>
  <w:abstractNum w:abstractNumId="19" w15:restartNumberingAfterBreak="0">
    <w:nsid w:val="3BE91956"/>
    <w:multiLevelType w:val="multilevel"/>
    <w:tmpl w:val="7E7E42BE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Step %6"/>
      <w:lvlJc w:val="right"/>
      <w:pPr>
        <w:tabs>
          <w:tab w:val="num" w:pos="1701"/>
        </w:tabs>
        <w:ind w:left="1701" w:hanging="159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Figure %1-%8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Table %1-%9"/>
      <w:lvlJc w:val="left"/>
      <w:pPr>
        <w:ind w:left="1701" w:firstLine="0"/>
      </w:pPr>
      <w:rPr>
        <w:rFonts w:ascii="Times New Roman" w:eastAsia="黑体" w:hAnsi="Times New Roman" w:hint="default"/>
        <w:b/>
        <w:bCs/>
        <w:i w:val="0"/>
        <w:iCs w:val="0"/>
        <w:color w:val="auto"/>
        <w:sz w:val="21"/>
        <w:szCs w:val="21"/>
      </w:rPr>
    </w:lvl>
  </w:abstractNum>
  <w:abstractNum w:abstractNumId="20" w15:restartNumberingAfterBreak="0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 w15:restartNumberingAfterBreak="0">
    <w:nsid w:val="42CF4755"/>
    <w:multiLevelType w:val="multilevel"/>
    <w:tmpl w:val="3F6EDFA2"/>
    <w:lvl w:ilvl="0">
      <w:start w:val="1"/>
      <w:numFmt w:val="bullet"/>
      <w:pStyle w:val="ItemList"/>
      <w:lvlText w:val="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63C3DB5"/>
    <w:multiLevelType w:val="hybridMultilevel"/>
    <w:tmpl w:val="2668DBD8"/>
    <w:lvl w:ilvl="0" w:tplc="3ECC9E86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C802204"/>
    <w:multiLevelType w:val="multilevel"/>
    <w:tmpl w:val="8AC64AA6"/>
    <w:lvl w:ilvl="0">
      <w:start w:val="1"/>
      <w:numFmt w:val="bullet"/>
      <w:pStyle w:val="SubItemListinTable"/>
      <w:lvlText w:val="●"/>
      <w:lvlJc w:val="left"/>
      <w:pPr>
        <w:tabs>
          <w:tab w:val="num" w:pos="567"/>
        </w:tabs>
        <w:ind w:left="567" w:hanging="283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24" w15:restartNumberingAfterBreak="0">
    <w:nsid w:val="4DDA66D1"/>
    <w:multiLevelType w:val="multilevel"/>
    <w:tmpl w:val="952C6018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8"/>
      <w:suff w:val="nothing"/>
      <w:lvlText w:val="%1.%2 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lvlRestart w:val="0"/>
      <w:pStyle w:val="BlockLabelinAppendix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pStyle w:val="StepinAppendix"/>
      <w:lvlText w:val="Step %5"/>
      <w:lvlJc w:val="right"/>
      <w:pPr>
        <w:tabs>
          <w:tab w:val="num" w:pos="1701"/>
        </w:tabs>
        <w:ind w:left="1701" w:hanging="159"/>
      </w:pPr>
      <w:rPr>
        <w:rFonts w:ascii="Book Antiqua" w:hAnsi="Book Antiqua" w:cs="Times New Roman" w:hint="default"/>
        <w:b/>
        <w:bCs/>
        <w:i w:val="0"/>
        <w:iCs w:val="0"/>
        <w:sz w:val="21"/>
        <w:szCs w:val="21"/>
        <w:u w:val="none"/>
      </w:rPr>
    </w:lvl>
    <w:lvl w:ilvl="5">
      <w:start w:val="1"/>
      <w:numFmt w:val="decimal"/>
      <w:pStyle w:val="ItemStepinAppendix"/>
      <w:lvlText w:val="%6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Restart w:val="1"/>
      <w:pStyle w:val="FigureDescriptioninAppendix"/>
      <w:suff w:val="space"/>
      <w:lvlText w:val="Figure %1-%7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TableDescriptioninAppendix"/>
      <w:suff w:val="space"/>
      <w:lvlText w:val="Table %1-%8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Book Antiqua" w:eastAsia="宋体" w:hAnsi="Book Antiqua" w:hint="default"/>
        <w:b/>
        <w:bCs/>
        <w:i w:val="0"/>
        <w:iCs w:val="0"/>
        <w:color w:val="000000"/>
        <w:sz w:val="28"/>
        <w:szCs w:val="28"/>
      </w:rPr>
    </w:lvl>
  </w:abstractNum>
  <w:abstractNum w:abstractNumId="25" w15:restartNumberingAfterBreak="0">
    <w:nsid w:val="667437AC"/>
    <w:multiLevelType w:val="hybridMultilevel"/>
    <w:tmpl w:val="DE3895E6"/>
    <w:lvl w:ilvl="0" w:tplc="7396B8A4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C066CFC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6E230785"/>
    <w:multiLevelType w:val="multilevel"/>
    <w:tmpl w:val="4A04DCF4"/>
    <w:lvl w:ilvl="0">
      <w:start w:val="1"/>
      <w:numFmt w:val="bullet"/>
      <w:pStyle w:val="ItemListinTable"/>
      <w:lvlText w:val="●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olor w:val="auto"/>
        <w:position w:val="3"/>
        <w:sz w:val="21"/>
        <w:szCs w:val="21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25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20"/>
  </w:num>
  <w:num w:numId="14">
    <w:abstractNumId w:val="17"/>
  </w:num>
  <w:num w:numId="15">
    <w:abstractNumId w:val="26"/>
  </w:num>
  <w:num w:numId="16">
    <w:abstractNumId w:val="22"/>
  </w:num>
  <w:num w:numId="17">
    <w:abstractNumId w:val="27"/>
  </w:num>
  <w:num w:numId="18">
    <w:abstractNumId w:val="21"/>
  </w:num>
  <w:num w:numId="19">
    <w:abstractNumId w:val="12"/>
  </w:num>
  <w:num w:numId="20">
    <w:abstractNumId w:val="14"/>
  </w:num>
  <w:num w:numId="21">
    <w:abstractNumId w:val="13"/>
  </w:num>
  <w:num w:numId="22">
    <w:abstractNumId w:val="24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</w:num>
  <w:num w:numId="25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</w:num>
  <w:num w:numId="30">
    <w:abstractNumId w:val="13"/>
  </w:num>
  <w:num w:numId="31">
    <w:abstractNumId w:val="24"/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3"/>
  </w:num>
  <w:num w:numId="39">
    <w:abstractNumId w:val="16"/>
  </w:num>
  <w:num w:numId="40">
    <w:abstractNumId w:val="15"/>
  </w:num>
  <w:num w:numId="4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0"/>
  </w:num>
  <w:num w:numId="47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activeWritingStyle w:appName="MSWord" w:lang="en-GB" w:vendorID="64" w:dllVersion="131078" w:nlCheck="1" w:checkStyle="1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DocType" w:val="EnCustomerDocumentTemplate"/>
    <w:docVar w:name="TemplateVersion" w:val="V100R001C01"/>
  </w:docVars>
  <w:rsids>
    <w:rsidRoot w:val="00A80000"/>
    <w:rsid w:val="0000017C"/>
    <w:rsid w:val="00001169"/>
    <w:rsid w:val="00001B74"/>
    <w:rsid w:val="00002B11"/>
    <w:rsid w:val="00004EAE"/>
    <w:rsid w:val="000059CD"/>
    <w:rsid w:val="00006C30"/>
    <w:rsid w:val="00007366"/>
    <w:rsid w:val="00007BAF"/>
    <w:rsid w:val="00007C41"/>
    <w:rsid w:val="00012B3E"/>
    <w:rsid w:val="00013A81"/>
    <w:rsid w:val="00014409"/>
    <w:rsid w:val="000154D1"/>
    <w:rsid w:val="000204D7"/>
    <w:rsid w:val="000209A5"/>
    <w:rsid w:val="00022994"/>
    <w:rsid w:val="00023498"/>
    <w:rsid w:val="0002360D"/>
    <w:rsid w:val="000236DC"/>
    <w:rsid w:val="00027249"/>
    <w:rsid w:val="000278B4"/>
    <w:rsid w:val="00027D33"/>
    <w:rsid w:val="00030B38"/>
    <w:rsid w:val="0003480D"/>
    <w:rsid w:val="0003640A"/>
    <w:rsid w:val="00036481"/>
    <w:rsid w:val="00037929"/>
    <w:rsid w:val="00040CBB"/>
    <w:rsid w:val="00043480"/>
    <w:rsid w:val="00044EA1"/>
    <w:rsid w:val="00045A84"/>
    <w:rsid w:val="00046162"/>
    <w:rsid w:val="00046DA7"/>
    <w:rsid w:val="0004784E"/>
    <w:rsid w:val="00050060"/>
    <w:rsid w:val="00054821"/>
    <w:rsid w:val="0005684C"/>
    <w:rsid w:val="00062085"/>
    <w:rsid w:val="00062113"/>
    <w:rsid w:val="000650A2"/>
    <w:rsid w:val="00065B3D"/>
    <w:rsid w:val="000672E0"/>
    <w:rsid w:val="00067562"/>
    <w:rsid w:val="000675B6"/>
    <w:rsid w:val="000702DF"/>
    <w:rsid w:val="00070EF9"/>
    <w:rsid w:val="00075FBD"/>
    <w:rsid w:val="00076E09"/>
    <w:rsid w:val="00080ACA"/>
    <w:rsid w:val="00081E7C"/>
    <w:rsid w:val="000829CA"/>
    <w:rsid w:val="00082E5C"/>
    <w:rsid w:val="00087D7C"/>
    <w:rsid w:val="00090F5A"/>
    <w:rsid w:val="0009460A"/>
    <w:rsid w:val="00096B51"/>
    <w:rsid w:val="00096C5E"/>
    <w:rsid w:val="00096DAE"/>
    <w:rsid w:val="00096F8B"/>
    <w:rsid w:val="00096F8F"/>
    <w:rsid w:val="000A0B42"/>
    <w:rsid w:val="000A141B"/>
    <w:rsid w:val="000A2BD9"/>
    <w:rsid w:val="000A351C"/>
    <w:rsid w:val="000A44D2"/>
    <w:rsid w:val="000A51E3"/>
    <w:rsid w:val="000A67ED"/>
    <w:rsid w:val="000A6FAD"/>
    <w:rsid w:val="000B2341"/>
    <w:rsid w:val="000B5263"/>
    <w:rsid w:val="000C0A8E"/>
    <w:rsid w:val="000C163B"/>
    <w:rsid w:val="000C23A5"/>
    <w:rsid w:val="000C64F3"/>
    <w:rsid w:val="000D1AC5"/>
    <w:rsid w:val="000D2BD0"/>
    <w:rsid w:val="000D36FE"/>
    <w:rsid w:val="000D68BD"/>
    <w:rsid w:val="000E1073"/>
    <w:rsid w:val="000E10A4"/>
    <w:rsid w:val="000E1450"/>
    <w:rsid w:val="000E5622"/>
    <w:rsid w:val="000E5BA9"/>
    <w:rsid w:val="000E6762"/>
    <w:rsid w:val="000E6F07"/>
    <w:rsid w:val="000F0868"/>
    <w:rsid w:val="000F1247"/>
    <w:rsid w:val="000F1570"/>
    <w:rsid w:val="000F2222"/>
    <w:rsid w:val="000F28A4"/>
    <w:rsid w:val="000F726C"/>
    <w:rsid w:val="00101B8C"/>
    <w:rsid w:val="00102C95"/>
    <w:rsid w:val="00102FC4"/>
    <w:rsid w:val="001047CD"/>
    <w:rsid w:val="00104A93"/>
    <w:rsid w:val="00104BFD"/>
    <w:rsid w:val="00104CFC"/>
    <w:rsid w:val="00105F92"/>
    <w:rsid w:val="00111942"/>
    <w:rsid w:val="00111DE3"/>
    <w:rsid w:val="00113A71"/>
    <w:rsid w:val="00113FC7"/>
    <w:rsid w:val="00114C6D"/>
    <w:rsid w:val="0011515A"/>
    <w:rsid w:val="00116712"/>
    <w:rsid w:val="001173CF"/>
    <w:rsid w:val="00117D61"/>
    <w:rsid w:val="0012068C"/>
    <w:rsid w:val="00122B3C"/>
    <w:rsid w:val="00124573"/>
    <w:rsid w:val="00126C88"/>
    <w:rsid w:val="0013360E"/>
    <w:rsid w:val="00133C49"/>
    <w:rsid w:val="00134E72"/>
    <w:rsid w:val="001379C9"/>
    <w:rsid w:val="001421E2"/>
    <w:rsid w:val="00142A09"/>
    <w:rsid w:val="001476B8"/>
    <w:rsid w:val="001504CD"/>
    <w:rsid w:val="001535D2"/>
    <w:rsid w:val="00155411"/>
    <w:rsid w:val="001557EC"/>
    <w:rsid w:val="00155871"/>
    <w:rsid w:val="0015759D"/>
    <w:rsid w:val="00161472"/>
    <w:rsid w:val="00161901"/>
    <w:rsid w:val="00162277"/>
    <w:rsid w:val="001643F2"/>
    <w:rsid w:val="001650F5"/>
    <w:rsid w:val="00171579"/>
    <w:rsid w:val="001722C9"/>
    <w:rsid w:val="00174399"/>
    <w:rsid w:val="00174820"/>
    <w:rsid w:val="0017579E"/>
    <w:rsid w:val="001766BF"/>
    <w:rsid w:val="00176DF9"/>
    <w:rsid w:val="00181535"/>
    <w:rsid w:val="00182824"/>
    <w:rsid w:val="00184CE5"/>
    <w:rsid w:val="00185A6F"/>
    <w:rsid w:val="00191318"/>
    <w:rsid w:val="00191AC5"/>
    <w:rsid w:val="00191C94"/>
    <w:rsid w:val="001932F0"/>
    <w:rsid w:val="00194F02"/>
    <w:rsid w:val="001954C5"/>
    <w:rsid w:val="00197671"/>
    <w:rsid w:val="001A1C48"/>
    <w:rsid w:val="001A2A51"/>
    <w:rsid w:val="001A2F22"/>
    <w:rsid w:val="001A3366"/>
    <w:rsid w:val="001B1561"/>
    <w:rsid w:val="001B3F83"/>
    <w:rsid w:val="001B48BE"/>
    <w:rsid w:val="001B4FEA"/>
    <w:rsid w:val="001C1084"/>
    <w:rsid w:val="001C14B2"/>
    <w:rsid w:val="001C22D0"/>
    <w:rsid w:val="001C237C"/>
    <w:rsid w:val="001C2703"/>
    <w:rsid w:val="001C296D"/>
    <w:rsid w:val="001C2EF1"/>
    <w:rsid w:val="001C4A19"/>
    <w:rsid w:val="001C6079"/>
    <w:rsid w:val="001D0422"/>
    <w:rsid w:val="001D4738"/>
    <w:rsid w:val="001E0562"/>
    <w:rsid w:val="001E3495"/>
    <w:rsid w:val="001E7970"/>
    <w:rsid w:val="001F0129"/>
    <w:rsid w:val="001F4496"/>
    <w:rsid w:val="001F44E5"/>
    <w:rsid w:val="001F4FCF"/>
    <w:rsid w:val="001F6A30"/>
    <w:rsid w:val="001F7372"/>
    <w:rsid w:val="00202247"/>
    <w:rsid w:val="00202712"/>
    <w:rsid w:val="00202971"/>
    <w:rsid w:val="00204734"/>
    <w:rsid w:val="00204907"/>
    <w:rsid w:val="00204975"/>
    <w:rsid w:val="002051AD"/>
    <w:rsid w:val="0020714E"/>
    <w:rsid w:val="0021012C"/>
    <w:rsid w:val="002113D5"/>
    <w:rsid w:val="00211FAC"/>
    <w:rsid w:val="00212897"/>
    <w:rsid w:val="00214545"/>
    <w:rsid w:val="00217FE3"/>
    <w:rsid w:val="002213D3"/>
    <w:rsid w:val="00223111"/>
    <w:rsid w:val="00223174"/>
    <w:rsid w:val="00225AAD"/>
    <w:rsid w:val="00227798"/>
    <w:rsid w:val="002314E3"/>
    <w:rsid w:val="00231796"/>
    <w:rsid w:val="002349F7"/>
    <w:rsid w:val="00237D11"/>
    <w:rsid w:val="002414B1"/>
    <w:rsid w:val="00243326"/>
    <w:rsid w:val="002435BA"/>
    <w:rsid w:val="00244362"/>
    <w:rsid w:val="00245465"/>
    <w:rsid w:val="002463C5"/>
    <w:rsid w:val="00246D02"/>
    <w:rsid w:val="00247FED"/>
    <w:rsid w:val="00251F6A"/>
    <w:rsid w:val="00254B95"/>
    <w:rsid w:val="00255149"/>
    <w:rsid w:val="00257428"/>
    <w:rsid w:val="002678FE"/>
    <w:rsid w:val="00267911"/>
    <w:rsid w:val="0027139E"/>
    <w:rsid w:val="00273EFF"/>
    <w:rsid w:val="00274363"/>
    <w:rsid w:val="0027556F"/>
    <w:rsid w:val="00275C20"/>
    <w:rsid w:val="00276AA6"/>
    <w:rsid w:val="00277148"/>
    <w:rsid w:val="00290132"/>
    <w:rsid w:val="00290861"/>
    <w:rsid w:val="00293969"/>
    <w:rsid w:val="00294301"/>
    <w:rsid w:val="00297484"/>
    <w:rsid w:val="002A18EA"/>
    <w:rsid w:val="002A3074"/>
    <w:rsid w:val="002A58A8"/>
    <w:rsid w:val="002A6128"/>
    <w:rsid w:val="002A762D"/>
    <w:rsid w:val="002B249E"/>
    <w:rsid w:val="002B28FF"/>
    <w:rsid w:val="002B305F"/>
    <w:rsid w:val="002B7406"/>
    <w:rsid w:val="002B75D4"/>
    <w:rsid w:val="002B7D53"/>
    <w:rsid w:val="002C12D2"/>
    <w:rsid w:val="002C2431"/>
    <w:rsid w:val="002C2904"/>
    <w:rsid w:val="002C3614"/>
    <w:rsid w:val="002C3E19"/>
    <w:rsid w:val="002C45B5"/>
    <w:rsid w:val="002C4837"/>
    <w:rsid w:val="002C4A79"/>
    <w:rsid w:val="002C5646"/>
    <w:rsid w:val="002C79E4"/>
    <w:rsid w:val="002D2750"/>
    <w:rsid w:val="002D370E"/>
    <w:rsid w:val="002D4C6F"/>
    <w:rsid w:val="002D63E1"/>
    <w:rsid w:val="002D64C6"/>
    <w:rsid w:val="002E0843"/>
    <w:rsid w:val="002E0D11"/>
    <w:rsid w:val="002E4F77"/>
    <w:rsid w:val="002E5031"/>
    <w:rsid w:val="002E5302"/>
    <w:rsid w:val="002F0764"/>
    <w:rsid w:val="002F0971"/>
    <w:rsid w:val="002F2BC5"/>
    <w:rsid w:val="002F4852"/>
    <w:rsid w:val="002F5ECE"/>
    <w:rsid w:val="002F7712"/>
    <w:rsid w:val="002F7E25"/>
    <w:rsid w:val="003038A0"/>
    <w:rsid w:val="0030460C"/>
    <w:rsid w:val="00306103"/>
    <w:rsid w:val="0030678A"/>
    <w:rsid w:val="00310343"/>
    <w:rsid w:val="003119E0"/>
    <w:rsid w:val="00311C3D"/>
    <w:rsid w:val="00312D20"/>
    <w:rsid w:val="003142FA"/>
    <w:rsid w:val="0031445D"/>
    <w:rsid w:val="0031571D"/>
    <w:rsid w:val="00316E3A"/>
    <w:rsid w:val="00322A5C"/>
    <w:rsid w:val="0032328C"/>
    <w:rsid w:val="00324B2E"/>
    <w:rsid w:val="003263B3"/>
    <w:rsid w:val="0033103D"/>
    <w:rsid w:val="003316AC"/>
    <w:rsid w:val="003328CA"/>
    <w:rsid w:val="00332C2C"/>
    <w:rsid w:val="00335EB2"/>
    <w:rsid w:val="00340505"/>
    <w:rsid w:val="00340FC4"/>
    <w:rsid w:val="00341940"/>
    <w:rsid w:val="00343483"/>
    <w:rsid w:val="0034735A"/>
    <w:rsid w:val="00350576"/>
    <w:rsid w:val="0035325E"/>
    <w:rsid w:val="00354A0B"/>
    <w:rsid w:val="00354B13"/>
    <w:rsid w:val="00360108"/>
    <w:rsid w:val="003607FF"/>
    <w:rsid w:val="00361836"/>
    <w:rsid w:val="00363115"/>
    <w:rsid w:val="00364DD2"/>
    <w:rsid w:val="003652BC"/>
    <w:rsid w:val="00375246"/>
    <w:rsid w:val="0037766B"/>
    <w:rsid w:val="00380154"/>
    <w:rsid w:val="00380A33"/>
    <w:rsid w:val="003812D4"/>
    <w:rsid w:val="00383089"/>
    <w:rsid w:val="00385EC6"/>
    <w:rsid w:val="00386423"/>
    <w:rsid w:val="0039167E"/>
    <w:rsid w:val="00392112"/>
    <w:rsid w:val="00393AC0"/>
    <w:rsid w:val="00394895"/>
    <w:rsid w:val="00395741"/>
    <w:rsid w:val="00396D2F"/>
    <w:rsid w:val="003A136D"/>
    <w:rsid w:val="003A3205"/>
    <w:rsid w:val="003A45F2"/>
    <w:rsid w:val="003A48AE"/>
    <w:rsid w:val="003A6218"/>
    <w:rsid w:val="003A6E89"/>
    <w:rsid w:val="003A7D0E"/>
    <w:rsid w:val="003B0CB9"/>
    <w:rsid w:val="003B3B48"/>
    <w:rsid w:val="003B3BF0"/>
    <w:rsid w:val="003B3D9B"/>
    <w:rsid w:val="003B5248"/>
    <w:rsid w:val="003B5253"/>
    <w:rsid w:val="003B7B5D"/>
    <w:rsid w:val="003C0DC3"/>
    <w:rsid w:val="003C13A3"/>
    <w:rsid w:val="003C35FE"/>
    <w:rsid w:val="003C45FE"/>
    <w:rsid w:val="003C4CBF"/>
    <w:rsid w:val="003C6029"/>
    <w:rsid w:val="003C7AE3"/>
    <w:rsid w:val="003D06DF"/>
    <w:rsid w:val="003D07DD"/>
    <w:rsid w:val="003D0CDB"/>
    <w:rsid w:val="003D1077"/>
    <w:rsid w:val="003D41B9"/>
    <w:rsid w:val="003D5F41"/>
    <w:rsid w:val="003E1009"/>
    <w:rsid w:val="003E4B08"/>
    <w:rsid w:val="003E4DD4"/>
    <w:rsid w:val="003E4DDE"/>
    <w:rsid w:val="003E597C"/>
    <w:rsid w:val="003E6576"/>
    <w:rsid w:val="003F224D"/>
    <w:rsid w:val="003F29A4"/>
    <w:rsid w:val="003F5111"/>
    <w:rsid w:val="003F5E99"/>
    <w:rsid w:val="003F5EDD"/>
    <w:rsid w:val="003F634B"/>
    <w:rsid w:val="00402B6C"/>
    <w:rsid w:val="00402F4B"/>
    <w:rsid w:val="004030A2"/>
    <w:rsid w:val="0040374C"/>
    <w:rsid w:val="00404B39"/>
    <w:rsid w:val="00404C0B"/>
    <w:rsid w:val="00404D2E"/>
    <w:rsid w:val="0040508F"/>
    <w:rsid w:val="00412214"/>
    <w:rsid w:val="00412BED"/>
    <w:rsid w:val="0041313F"/>
    <w:rsid w:val="00414750"/>
    <w:rsid w:val="004168C2"/>
    <w:rsid w:val="00417777"/>
    <w:rsid w:val="00420014"/>
    <w:rsid w:val="00420295"/>
    <w:rsid w:val="00420541"/>
    <w:rsid w:val="00421014"/>
    <w:rsid w:val="00421474"/>
    <w:rsid w:val="00423E44"/>
    <w:rsid w:val="004249E2"/>
    <w:rsid w:val="00424E88"/>
    <w:rsid w:val="00431688"/>
    <w:rsid w:val="00432373"/>
    <w:rsid w:val="004326A9"/>
    <w:rsid w:val="00432AB8"/>
    <w:rsid w:val="00435E3B"/>
    <w:rsid w:val="0043764D"/>
    <w:rsid w:val="00440715"/>
    <w:rsid w:val="00444EAB"/>
    <w:rsid w:val="00445D53"/>
    <w:rsid w:val="00446256"/>
    <w:rsid w:val="0044721D"/>
    <w:rsid w:val="00447806"/>
    <w:rsid w:val="00447F7B"/>
    <w:rsid w:val="00450A20"/>
    <w:rsid w:val="00453568"/>
    <w:rsid w:val="0045358A"/>
    <w:rsid w:val="004551DD"/>
    <w:rsid w:val="00455522"/>
    <w:rsid w:val="00455B17"/>
    <w:rsid w:val="00467BC3"/>
    <w:rsid w:val="00470600"/>
    <w:rsid w:val="00472457"/>
    <w:rsid w:val="00475131"/>
    <w:rsid w:val="0047692C"/>
    <w:rsid w:val="00476D41"/>
    <w:rsid w:val="00476ED2"/>
    <w:rsid w:val="00480B86"/>
    <w:rsid w:val="004834B4"/>
    <w:rsid w:val="004857D9"/>
    <w:rsid w:val="0048588B"/>
    <w:rsid w:val="0049239F"/>
    <w:rsid w:val="00492B37"/>
    <w:rsid w:val="00494306"/>
    <w:rsid w:val="004977C3"/>
    <w:rsid w:val="004A07C0"/>
    <w:rsid w:val="004A0E77"/>
    <w:rsid w:val="004A2B3F"/>
    <w:rsid w:val="004A5829"/>
    <w:rsid w:val="004B0F05"/>
    <w:rsid w:val="004B1483"/>
    <w:rsid w:val="004B3904"/>
    <w:rsid w:val="004B5CC3"/>
    <w:rsid w:val="004B6D03"/>
    <w:rsid w:val="004B6DF7"/>
    <w:rsid w:val="004B7C7A"/>
    <w:rsid w:val="004C0654"/>
    <w:rsid w:val="004C0A97"/>
    <w:rsid w:val="004C161F"/>
    <w:rsid w:val="004C27C4"/>
    <w:rsid w:val="004C6B94"/>
    <w:rsid w:val="004C7906"/>
    <w:rsid w:val="004D01BF"/>
    <w:rsid w:val="004D1DBA"/>
    <w:rsid w:val="004D47DB"/>
    <w:rsid w:val="004D5212"/>
    <w:rsid w:val="004D5BD7"/>
    <w:rsid w:val="004D5FF9"/>
    <w:rsid w:val="004D6580"/>
    <w:rsid w:val="004E00AF"/>
    <w:rsid w:val="004E104B"/>
    <w:rsid w:val="004E4BC6"/>
    <w:rsid w:val="004E4ED7"/>
    <w:rsid w:val="004E7DAF"/>
    <w:rsid w:val="004F0272"/>
    <w:rsid w:val="004F2266"/>
    <w:rsid w:val="004F49BE"/>
    <w:rsid w:val="004F55D0"/>
    <w:rsid w:val="004F6802"/>
    <w:rsid w:val="004F75A5"/>
    <w:rsid w:val="005024C4"/>
    <w:rsid w:val="00502E90"/>
    <w:rsid w:val="0050413E"/>
    <w:rsid w:val="0050501B"/>
    <w:rsid w:val="00506CA2"/>
    <w:rsid w:val="00507172"/>
    <w:rsid w:val="00510894"/>
    <w:rsid w:val="00512705"/>
    <w:rsid w:val="00512E0D"/>
    <w:rsid w:val="00513224"/>
    <w:rsid w:val="005132CD"/>
    <w:rsid w:val="00513EC2"/>
    <w:rsid w:val="00515974"/>
    <w:rsid w:val="00517060"/>
    <w:rsid w:val="00517E3E"/>
    <w:rsid w:val="00517EDE"/>
    <w:rsid w:val="00520996"/>
    <w:rsid w:val="005224FB"/>
    <w:rsid w:val="00523B7F"/>
    <w:rsid w:val="0052400A"/>
    <w:rsid w:val="005246D8"/>
    <w:rsid w:val="00525CF9"/>
    <w:rsid w:val="00525E5D"/>
    <w:rsid w:val="005307DA"/>
    <w:rsid w:val="00532000"/>
    <w:rsid w:val="00532483"/>
    <w:rsid w:val="005327F2"/>
    <w:rsid w:val="00532C1E"/>
    <w:rsid w:val="00532F81"/>
    <w:rsid w:val="00534D65"/>
    <w:rsid w:val="005350B7"/>
    <w:rsid w:val="0053532E"/>
    <w:rsid w:val="00536069"/>
    <w:rsid w:val="005365A7"/>
    <w:rsid w:val="00536FD4"/>
    <w:rsid w:val="005379DD"/>
    <w:rsid w:val="0054117A"/>
    <w:rsid w:val="005430D5"/>
    <w:rsid w:val="00543BAB"/>
    <w:rsid w:val="00543FF7"/>
    <w:rsid w:val="00544DCD"/>
    <w:rsid w:val="00545EED"/>
    <w:rsid w:val="00547999"/>
    <w:rsid w:val="00550F9A"/>
    <w:rsid w:val="005542E8"/>
    <w:rsid w:val="0055451B"/>
    <w:rsid w:val="00557AB7"/>
    <w:rsid w:val="00560092"/>
    <w:rsid w:val="00563109"/>
    <w:rsid w:val="00563294"/>
    <w:rsid w:val="00563ABD"/>
    <w:rsid w:val="00564AB1"/>
    <w:rsid w:val="005663B5"/>
    <w:rsid w:val="00567895"/>
    <w:rsid w:val="00567CA6"/>
    <w:rsid w:val="00570090"/>
    <w:rsid w:val="005716CC"/>
    <w:rsid w:val="00571BC2"/>
    <w:rsid w:val="00572977"/>
    <w:rsid w:val="00576959"/>
    <w:rsid w:val="00576BDE"/>
    <w:rsid w:val="00577EE8"/>
    <w:rsid w:val="005817F9"/>
    <w:rsid w:val="00581B6B"/>
    <w:rsid w:val="00584CA8"/>
    <w:rsid w:val="005852A8"/>
    <w:rsid w:val="005852E4"/>
    <w:rsid w:val="00585C87"/>
    <w:rsid w:val="00585DFF"/>
    <w:rsid w:val="00586A99"/>
    <w:rsid w:val="005875AD"/>
    <w:rsid w:val="00591B98"/>
    <w:rsid w:val="00591F84"/>
    <w:rsid w:val="00592AE0"/>
    <w:rsid w:val="0059381F"/>
    <w:rsid w:val="00594009"/>
    <w:rsid w:val="00594991"/>
    <w:rsid w:val="00595F2D"/>
    <w:rsid w:val="0059647E"/>
    <w:rsid w:val="005964D2"/>
    <w:rsid w:val="005972B1"/>
    <w:rsid w:val="005A082A"/>
    <w:rsid w:val="005A0A4A"/>
    <w:rsid w:val="005A2C11"/>
    <w:rsid w:val="005A355D"/>
    <w:rsid w:val="005A3771"/>
    <w:rsid w:val="005A455C"/>
    <w:rsid w:val="005A51B1"/>
    <w:rsid w:val="005A6C12"/>
    <w:rsid w:val="005A7284"/>
    <w:rsid w:val="005B14E1"/>
    <w:rsid w:val="005B16CF"/>
    <w:rsid w:val="005B3107"/>
    <w:rsid w:val="005B45A0"/>
    <w:rsid w:val="005B5151"/>
    <w:rsid w:val="005B55C6"/>
    <w:rsid w:val="005B7677"/>
    <w:rsid w:val="005B76BD"/>
    <w:rsid w:val="005B7D76"/>
    <w:rsid w:val="005C18F3"/>
    <w:rsid w:val="005C4057"/>
    <w:rsid w:val="005C4E3D"/>
    <w:rsid w:val="005C6F62"/>
    <w:rsid w:val="005C7528"/>
    <w:rsid w:val="005C79F1"/>
    <w:rsid w:val="005C7DF2"/>
    <w:rsid w:val="005D5411"/>
    <w:rsid w:val="005D614E"/>
    <w:rsid w:val="005E0230"/>
    <w:rsid w:val="005E04D6"/>
    <w:rsid w:val="005E0E1F"/>
    <w:rsid w:val="005E14FF"/>
    <w:rsid w:val="005E2F31"/>
    <w:rsid w:val="005E40B5"/>
    <w:rsid w:val="005F204B"/>
    <w:rsid w:val="005F2541"/>
    <w:rsid w:val="005F532E"/>
    <w:rsid w:val="005F56D2"/>
    <w:rsid w:val="005F6537"/>
    <w:rsid w:val="005F6B32"/>
    <w:rsid w:val="005F70F9"/>
    <w:rsid w:val="0060098C"/>
    <w:rsid w:val="00600B5F"/>
    <w:rsid w:val="0060357C"/>
    <w:rsid w:val="00603A0B"/>
    <w:rsid w:val="006043F5"/>
    <w:rsid w:val="0060588E"/>
    <w:rsid w:val="00605E55"/>
    <w:rsid w:val="006070D2"/>
    <w:rsid w:val="006078A6"/>
    <w:rsid w:val="00610DD1"/>
    <w:rsid w:val="00611087"/>
    <w:rsid w:val="006149DD"/>
    <w:rsid w:val="00615403"/>
    <w:rsid w:val="0061747C"/>
    <w:rsid w:val="00617ACE"/>
    <w:rsid w:val="0062099C"/>
    <w:rsid w:val="00620AE8"/>
    <w:rsid w:val="006227D6"/>
    <w:rsid w:val="0062437A"/>
    <w:rsid w:val="00630FCA"/>
    <w:rsid w:val="00633AD8"/>
    <w:rsid w:val="00635AD9"/>
    <w:rsid w:val="00635D85"/>
    <w:rsid w:val="00635DE9"/>
    <w:rsid w:val="0063689A"/>
    <w:rsid w:val="00641234"/>
    <w:rsid w:val="006442CA"/>
    <w:rsid w:val="00646CD9"/>
    <w:rsid w:val="00654564"/>
    <w:rsid w:val="0065697E"/>
    <w:rsid w:val="006605A3"/>
    <w:rsid w:val="00665A3A"/>
    <w:rsid w:val="006664FD"/>
    <w:rsid w:val="00670399"/>
    <w:rsid w:val="006714D8"/>
    <w:rsid w:val="006716B0"/>
    <w:rsid w:val="00673945"/>
    <w:rsid w:val="006745CB"/>
    <w:rsid w:val="0067502D"/>
    <w:rsid w:val="00675316"/>
    <w:rsid w:val="00676CCA"/>
    <w:rsid w:val="00677C1F"/>
    <w:rsid w:val="00681E9D"/>
    <w:rsid w:val="00682446"/>
    <w:rsid w:val="00684DD3"/>
    <w:rsid w:val="0068589D"/>
    <w:rsid w:val="00686DE4"/>
    <w:rsid w:val="006872A2"/>
    <w:rsid w:val="006876A1"/>
    <w:rsid w:val="00687CB3"/>
    <w:rsid w:val="00690ED8"/>
    <w:rsid w:val="00692C91"/>
    <w:rsid w:val="00693365"/>
    <w:rsid w:val="00696798"/>
    <w:rsid w:val="006967C6"/>
    <w:rsid w:val="006968EA"/>
    <w:rsid w:val="00697C2A"/>
    <w:rsid w:val="006A0A80"/>
    <w:rsid w:val="006A0CA9"/>
    <w:rsid w:val="006A2F69"/>
    <w:rsid w:val="006A5CC4"/>
    <w:rsid w:val="006A6A78"/>
    <w:rsid w:val="006B115D"/>
    <w:rsid w:val="006B3114"/>
    <w:rsid w:val="006C230D"/>
    <w:rsid w:val="006C333E"/>
    <w:rsid w:val="006C3388"/>
    <w:rsid w:val="006C36CF"/>
    <w:rsid w:val="006C7E84"/>
    <w:rsid w:val="006D032F"/>
    <w:rsid w:val="006D19B9"/>
    <w:rsid w:val="006D34A6"/>
    <w:rsid w:val="006D3959"/>
    <w:rsid w:val="006D4CAA"/>
    <w:rsid w:val="006D55FC"/>
    <w:rsid w:val="006D5FB7"/>
    <w:rsid w:val="006E0193"/>
    <w:rsid w:val="006E0A6B"/>
    <w:rsid w:val="006E1EB2"/>
    <w:rsid w:val="006E2A24"/>
    <w:rsid w:val="006E3134"/>
    <w:rsid w:val="006E339E"/>
    <w:rsid w:val="006E3FC6"/>
    <w:rsid w:val="006E48E3"/>
    <w:rsid w:val="006F0BA4"/>
    <w:rsid w:val="006F1401"/>
    <w:rsid w:val="006F3734"/>
    <w:rsid w:val="006F6853"/>
    <w:rsid w:val="0070174D"/>
    <w:rsid w:val="0070348E"/>
    <w:rsid w:val="00703ECF"/>
    <w:rsid w:val="00706AA0"/>
    <w:rsid w:val="00706D71"/>
    <w:rsid w:val="0070701F"/>
    <w:rsid w:val="00711266"/>
    <w:rsid w:val="00711DAC"/>
    <w:rsid w:val="00713638"/>
    <w:rsid w:val="00714A26"/>
    <w:rsid w:val="00714DD5"/>
    <w:rsid w:val="00717B7C"/>
    <w:rsid w:val="00721F62"/>
    <w:rsid w:val="00722159"/>
    <w:rsid w:val="0072315E"/>
    <w:rsid w:val="00723198"/>
    <w:rsid w:val="007239B8"/>
    <w:rsid w:val="007247A1"/>
    <w:rsid w:val="0072492C"/>
    <w:rsid w:val="0072542F"/>
    <w:rsid w:val="00725EF3"/>
    <w:rsid w:val="00726DBB"/>
    <w:rsid w:val="00730C9C"/>
    <w:rsid w:val="00734F96"/>
    <w:rsid w:val="0073527C"/>
    <w:rsid w:val="0073797D"/>
    <w:rsid w:val="007401D1"/>
    <w:rsid w:val="00741DB5"/>
    <w:rsid w:val="00742DFE"/>
    <w:rsid w:val="00743643"/>
    <w:rsid w:val="00746882"/>
    <w:rsid w:val="00750884"/>
    <w:rsid w:val="00751DD4"/>
    <w:rsid w:val="00753BE5"/>
    <w:rsid w:val="00754B11"/>
    <w:rsid w:val="00755469"/>
    <w:rsid w:val="0075689E"/>
    <w:rsid w:val="007568FC"/>
    <w:rsid w:val="00757456"/>
    <w:rsid w:val="007579B0"/>
    <w:rsid w:val="007608CF"/>
    <w:rsid w:val="00761C44"/>
    <w:rsid w:val="00761C90"/>
    <w:rsid w:val="00763722"/>
    <w:rsid w:val="007645D7"/>
    <w:rsid w:val="0076469F"/>
    <w:rsid w:val="00767143"/>
    <w:rsid w:val="00767C60"/>
    <w:rsid w:val="0077026C"/>
    <w:rsid w:val="0077255E"/>
    <w:rsid w:val="00773DFC"/>
    <w:rsid w:val="00775FFF"/>
    <w:rsid w:val="00776DCC"/>
    <w:rsid w:val="00780C0E"/>
    <w:rsid w:val="00780E9A"/>
    <w:rsid w:val="0078269D"/>
    <w:rsid w:val="0078398D"/>
    <w:rsid w:val="00783E9B"/>
    <w:rsid w:val="00790E82"/>
    <w:rsid w:val="0079195E"/>
    <w:rsid w:val="00794315"/>
    <w:rsid w:val="007954B5"/>
    <w:rsid w:val="00795C80"/>
    <w:rsid w:val="00796F73"/>
    <w:rsid w:val="007A032D"/>
    <w:rsid w:val="007A072E"/>
    <w:rsid w:val="007A1C17"/>
    <w:rsid w:val="007A28B7"/>
    <w:rsid w:val="007A2DEE"/>
    <w:rsid w:val="007A4000"/>
    <w:rsid w:val="007A5E9A"/>
    <w:rsid w:val="007A62B4"/>
    <w:rsid w:val="007B0C0C"/>
    <w:rsid w:val="007B1225"/>
    <w:rsid w:val="007B1405"/>
    <w:rsid w:val="007B1502"/>
    <w:rsid w:val="007B17AE"/>
    <w:rsid w:val="007B528E"/>
    <w:rsid w:val="007B617C"/>
    <w:rsid w:val="007B7186"/>
    <w:rsid w:val="007C04C5"/>
    <w:rsid w:val="007C187B"/>
    <w:rsid w:val="007C2593"/>
    <w:rsid w:val="007C2805"/>
    <w:rsid w:val="007C3431"/>
    <w:rsid w:val="007C45E2"/>
    <w:rsid w:val="007C4B16"/>
    <w:rsid w:val="007C583A"/>
    <w:rsid w:val="007C5968"/>
    <w:rsid w:val="007C6DA4"/>
    <w:rsid w:val="007D0D69"/>
    <w:rsid w:val="007D3B82"/>
    <w:rsid w:val="007D4CBD"/>
    <w:rsid w:val="007D59B1"/>
    <w:rsid w:val="007D7487"/>
    <w:rsid w:val="007D7CDC"/>
    <w:rsid w:val="007E018E"/>
    <w:rsid w:val="007E0723"/>
    <w:rsid w:val="007E0B81"/>
    <w:rsid w:val="007E1BD2"/>
    <w:rsid w:val="007E551F"/>
    <w:rsid w:val="007E613A"/>
    <w:rsid w:val="007E7451"/>
    <w:rsid w:val="007E7870"/>
    <w:rsid w:val="007F0E0D"/>
    <w:rsid w:val="007F1125"/>
    <w:rsid w:val="007F1A37"/>
    <w:rsid w:val="007F2AB5"/>
    <w:rsid w:val="007F45F9"/>
    <w:rsid w:val="007F7D50"/>
    <w:rsid w:val="00801304"/>
    <w:rsid w:val="008017ED"/>
    <w:rsid w:val="008021C7"/>
    <w:rsid w:val="00805156"/>
    <w:rsid w:val="00805ECA"/>
    <w:rsid w:val="00810ED3"/>
    <w:rsid w:val="00811ADA"/>
    <w:rsid w:val="00811F4A"/>
    <w:rsid w:val="00813D0E"/>
    <w:rsid w:val="00816F92"/>
    <w:rsid w:val="0082385F"/>
    <w:rsid w:val="00823B32"/>
    <w:rsid w:val="00825F82"/>
    <w:rsid w:val="00830131"/>
    <w:rsid w:val="0083091A"/>
    <w:rsid w:val="00831EB3"/>
    <w:rsid w:val="00831F78"/>
    <w:rsid w:val="008357CA"/>
    <w:rsid w:val="00836FE0"/>
    <w:rsid w:val="00840A3D"/>
    <w:rsid w:val="0084293F"/>
    <w:rsid w:val="00842970"/>
    <w:rsid w:val="008429BC"/>
    <w:rsid w:val="00842FC2"/>
    <w:rsid w:val="00843509"/>
    <w:rsid w:val="00843AD1"/>
    <w:rsid w:val="00843CE8"/>
    <w:rsid w:val="008477A4"/>
    <w:rsid w:val="008519B1"/>
    <w:rsid w:val="00851F31"/>
    <w:rsid w:val="00853193"/>
    <w:rsid w:val="00854B47"/>
    <w:rsid w:val="00854DDD"/>
    <w:rsid w:val="00856FF5"/>
    <w:rsid w:val="00866E00"/>
    <w:rsid w:val="008702CC"/>
    <w:rsid w:val="0087428B"/>
    <w:rsid w:val="00876F30"/>
    <w:rsid w:val="008812ED"/>
    <w:rsid w:val="008822EE"/>
    <w:rsid w:val="00883B8F"/>
    <w:rsid w:val="00883BE6"/>
    <w:rsid w:val="00884D6A"/>
    <w:rsid w:val="00890AA8"/>
    <w:rsid w:val="00892A75"/>
    <w:rsid w:val="00892BEA"/>
    <w:rsid w:val="00893AC9"/>
    <w:rsid w:val="00895FCB"/>
    <w:rsid w:val="00896C0B"/>
    <w:rsid w:val="008A100D"/>
    <w:rsid w:val="008A253E"/>
    <w:rsid w:val="008A5400"/>
    <w:rsid w:val="008A569D"/>
    <w:rsid w:val="008A571A"/>
    <w:rsid w:val="008A5DC7"/>
    <w:rsid w:val="008A639C"/>
    <w:rsid w:val="008A6A3B"/>
    <w:rsid w:val="008A7227"/>
    <w:rsid w:val="008B000B"/>
    <w:rsid w:val="008B0B75"/>
    <w:rsid w:val="008B1057"/>
    <w:rsid w:val="008B10EB"/>
    <w:rsid w:val="008B2401"/>
    <w:rsid w:val="008B351E"/>
    <w:rsid w:val="008B3C51"/>
    <w:rsid w:val="008C0095"/>
    <w:rsid w:val="008C0A0F"/>
    <w:rsid w:val="008C1327"/>
    <w:rsid w:val="008C1755"/>
    <w:rsid w:val="008C2D0D"/>
    <w:rsid w:val="008C36C5"/>
    <w:rsid w:val="008C3D0F"/>
    <w:rsid w:val="008C3FD3"/>
    <w:rsid w:val="008C6028"/>
    <w:rsid w:val="008C6186"/>
    <w:rsid w:val="008C64ED"/>
    <w:rsid w:val="008C68C2"/>
    <w:rsid w:val="008C6E60"/>
    <w:rsid w:val="008D1440"/>
    <w:rsid w:val="008D151C"/>
    <w:rsid w:val="008D15B7"/>
    <w:rsid w:val="008D3C1E"/>
    <w:rsid w:val="008D423D"/>
    <w:rsid w:val="008D4A26"/>
    <w:rsid w:val="008D5A9C"/>
    <w:rsid w:val="008D7385"/>
    <w:rsid w:val="008E0C90"/>
    <w:rsid w:val="008E21E0"/>
    <w:rsid w:val="008E527E"/>
    <w:rsid w:val="008E5962"/>
    <w:rsid w:val="008E6636"/>
    <w:rsid w:val="008E70AA"/>
    <w:rsid w:val="008E7A03"/>
    <w:rsid w:val="008F073E"/>
    <w:rsid w:val="008F6609"/>
    <w:rsid w:val="0090109C"/>
    <w:rsid w:val="00901875"/>
    <w:rsid w:val="00902937"/>
    <w:rsid w:val="00904828"/>
    <w:rsid w:val="00904A4F"/>
    <w:rsid w:val="00905F0D"/>
    <w:rsid w:val="0091047A"/>
    <w:rsid w:val="00913F72"/>
    <w:rsid w:val="0091413D"/>
    <w:rsid w:val="00914983"/>
    <w:rsid w:val="00914BBC"/>
    <w:rsid w:val="00915302"/>
    <w:rsid w:val="0091592F"/>
    <w:rsid w:val="0091707B"/>
    <w:rsid w:val="00921D5E"/>
    <w:rsid w:val="00922113"/>
    <w:rsid w:val="0092487A"/>
    <w:rsid w:val="0093068D"/>
    <w:rsid w:val="00930B10"/>
    <w:rsid w:val="009317DA"/>
    <w:rsid w:val="00931E2A"/>
    <w:rsid w:val="00933043"/>
    <w:rsid w:val="009331FC"/>
    <w:rsid w:val="00940D08"/>
    <w:rsid w:val="00941B8E"/>
    <w:rsid w:val="00941CA0"/>
    <w:rsid w:val="00941DBA"/>
    <w:rsid w:val="00941E27"/>
    <w:rsid w:val="00941EBA"/>
    <w:rsid w:val="009420FA"/>
    <w:rsid w:val="00942251"/>
    <w:rsid w:val="009436ED"/>
    <w:rsid w:val="0094448F"/>
    <w:rsid w:val="009446F3"/>
    <w:rsid w:val="009463F7"/>
    <w:rsid w:val="00947C2A"/>
    <w:rsid w:val="00947E67"/>
    <w:rsid w:val="009502FF"/>
    <w:rsid w:val="00950452"/>
    <w:rsid w:val="0095065C"/>
    <w:rsid w:val="0095092F"/>
    <w:rsid w:val="009522B9"/>
    <w:rsid w:val="009527DB"/>
    <w:rsid w:val="009534A2"/>
    <w:rsid w:val="00954B28"/>
    <w:rsid w:val="00955D87"/>
    <w:rsid w:val="00961BA5"/>
    <w:rsid w:val="009620EC"/>
    <w:rsid w:val="009663C6"/>
    <w:rsid w:val="00966DD0"/>
    <w:rsid w:val="009675BC"/>
    <w:rsid w:val="00972999"/>
    <w:rsid w:val="009738C9"/>
    <w:rsid w:val="00974C7F"/>
    <w:rsid w:val="00974D01"/>
    <w:rsid w:val="00974D40"/>
    <w:rsid w:val="00976584"/>
    <w:rsid w:val="00977384"/>
    <w:rsid w:val="00981C2E"/>
    <w:rsid w:val="00981C9F"/>
    <w:rsid w:val="00983006"/>
    <w:rsid w:val="00983B72"/>
    <w:rsid w:val="009855C6"/>
    <w:rsid w:val="00986ED0"/>
    <w:rsid w:val="009914AC"/>
    <w:rsid w:val="00993212"/>
    <w:rsid w:val="009946A8"/>
    <w:rsid w:val="009975E3"/>
    <w:rsid w:val="00997913"/>
    <w:rsid w:val="009A38D6"/>
    <w:rsid w:val="009A4258"/>
    <w:rsid w:val="009A4B4F"/>
    <w:rsid w:val="009A4C7D"/>
    <w:rsid w:val="009A600F"/>
    <w:rsid w:val="009A6606"/>
    <w:rsid w:val="009A6F05"/>
    <w:rsid w:val="009A71D6"/>
    <w:rsid w:val="009B2A47"/>
    <w:rsid w:val="009B5013"/>
    <w:rsid w:val="009B6469"/>
    <w:rsid w:val="009B760E"/>
    <w:rsid w:val="009C06F7"/>
    <w:rsid w:val="009C0F78"/>
    <w:rsid w:val="009C19F8"/>
    <w:rsid w:val="009C36E2"/>
    <w:rsid w:val="009C50FD"/>
    <w:rsid w:val="009C57D7"/>
    <w:rsid w:val="009D0125"/>
    <w:rsid w:val="009D0B0F"/>
    <w:rsid w:val="009D106B"/>
    <w:rsid w:val="009D10A5"/>
    <w:rsid w:val="009D4C30"/>
    <w:rsid w:val="009D62AD"/>
    <w:rsid w:val="009D6B1D"/>
    <w:rsid w:val="009D7503"/>
    <w:rsid w:val="009D7964"/>
    <w:rsid w:val="009E2329"/>
    <w:rsid w:val="009E3104"/>
    <w:rsid w:val="009E39F4"/>
    <w:rsid w:val="009E3F6D"/>
    <w:rsid w:val="009E41D4"/>
    <w:rsid w:val="009E4B29"/>
    <w:rsid w:val="009E4FC0"/>
    <w:rsid w:val="009E50C9"/>
    <w:rsid w:val="009F16F7"/>
    <w:rsid w:val="009F2003"/>
    <w:rsid w:val="009F6951"/>
    <w:rsid w:val="009F75DF"/>
    <w:rsid w:val="00A002F7"/>
    <w:rsid w:val="00A02E81"/>
    <w:rsid w:val="00A02E92"/>
    <w:rsid w:val="00A044D1"/>
    <w:rsid w:val="00A04BE4"/>
    <w:rsid w:val="00A0506A"/>
    <w:rsid w:val="00A05971"/>
    <w:rsid w:val="00A0599F"/>
    <w:rsid w:val="00A0659F"/>
    <w:rsid w:val="00A06C9F"/>
    <w:rsid w:val="00A06E11"/>
    <w:rsid w:val="00A10017"/>
    <w:rsid w:val="00A100A1"/>
    <w:rsid w:val="00A12877"/>
    <w:rsid w:val="00A14259"/>
    <w:rsid w:val="00A1524E"/>
    <w:rsid w:val="00A17176"/>
    <w:rsid w:val="00A17C4A"/>
    <w:rsid w:val="00A17FB9"/>
    <w:rsid w:val="00A21942"/>
    <w:rsid w:val="00A22193"/>
    <w:rsid w:val="00A22A2F"/>
    <w:rsid w:val="00A22EDE"/>
    <w:rsid w:val="00A23C64"/>
    <w:rsid w:val="00A240E0"/>
    <w:rsid w:val="00A25322"/>
    <w:rsid w:val="00A26601"/>
    <w:rsid w:val="00A35816"/>
    <w:rsid w:val="00A362C4"/>
    <w:rsid w:val="00A41507"/>
    <w:rsid w:val="00A41CF0"/>
    <w:rsid w:val="00A41E01"/>
    <w:rsid w:val="00A477E5"/>
    <w:rsid w:val="00A53378"/>
    <w:rsid w:val="00A5463E"/>
    <w:rsid w:val="00A54B38"/>
    <w:rsid w:val="00A55673"/>
    <w:rsid w:val="00A6022C"/>
    <w:rsid w:val="00A61593"/>
    <w:rsid w:val="00A63202"/>
    <w:rsid w:val="00A633B0"/>
    <w:rsid w:val="00A65B29"/>
    <w:rsid w:val="00A662F3"/>
    <w:rsid w:val="00A70EAE"/>
    <w:rsid w:val="00A7102C"/>
    <w:rsid w:val="00A72488"/>
    <w:rsid w:val="00A727D5"/>
    <w:rsid w:val="00A73E5E"/>
    <w:rsid w:val="00A74119"/>
    <w:rsid w:val="00A7590C"/>
    <w:rsid w:val="00A80000"/>
    <w:rsid w:val="00A81D07"/>
    <w:rsid w:val="00A84654"/>
    <w:rsid w:val="00A8603C"/>
    <w:rsid w:val="00A923F0"/>
    <w:rsid w:val="00A9413C"/>
    <w:rsid w:val="00A94250"/>
    <w:rsid w:val="00A949CA"/>
    <w:rsid w:val="00A94C06"/>
    <w:rsid w:val="00A95992"/>
    <w:rsid w:val="00A95DFD"/>
    <w:rsid w:val="00AA3DDC"/>
    <w:rsid w:val="00AA651C"/>
    <w:rsid w:val="00AB204C"/>
    <w:rsid w:val="00AB270E"/>
    <w:rsid w:val="00AB3EAE"/>
    <w:rsid w:val="00AB443D"/>
    <w:rsid w:val="00AB45F1"/>
    <w:rsid w:val="00AB509F"/>
    <w:rsid w:val="00AB5108"/>
    <w:rsid w:val="00AB5757"/>
    <w:rsid w:val="00AB61F2"/>
    <w:rsid w:val="00AB63E8"/>
    <w:rsid w:val="00AB7F9D"/>
    <w:rsid w:val="00AC018A"/>
    <w:rsid w:val="00AC249A"/>
    <w:rsid w:val="00AC2F4F"/>
    <w:rsid w:val="00AC3734"/>
    <w:rsid w:val="00AC480C"/>
    <w:rsid w:val="00AC6C75"/>
    <w:rsid w:val="00AC76BE"/>
    <w:rsid w:val="00AC7783"/>
    <w:rsid w:val="00AD0930"/>
    <w:rsid w:val="00AD282A"/>
    <w:rsid w:val="00AD395B"/>
    <w:rsid w:val="00AD41F4"/>
    <w:rsid w:val="00AE3893"/>
    <w:rsid w:val="00AE3935"/>
    <w:rsid w:val="00AE3C9F"/>
    <w:rsid w:val="00AE3F58"/>
    <w:rsid w:val="00AE4AB5"/>
    <w:rsid w:val="00AE5767"/>
    <w:rsid w:val="00AE584C"/>
    <w:rsid w:val="00AE6A6B"/>
    <w:rsid w:val="00AE6FFC"/>
    <w:rsid w:val="00AE719E"/>
    <w:rsid w:val="00AF2412"/>
    <w:rsid w:val="00AF269A"/>
    <w:rsid w:val="00AF4614"/>
    <w:rsid w:val="00AF4CEA"/>
    <w:rsid w:val="00AF6961"/>
    <w:rsid w:val="00AF7AE4"/>
    <w:rsid w:val="00AF7EDE"/>
    <w:rsid w:val="00B02611"/>
    <w:rsid w:val="00B02E5C"/>
    <w:rsid w:val="00B048C2"/>
    <w:rsid w:val="00B05BA5"/>
    <w:rsid w:val="00B05D86"/>
    <w:rsid w:val="00B07171"/>
    <w:rsid w:val="00B10BE2"/>
    <w:rsid w:val="00B11421"/>
    <w:rsid w:val="00B118FE"/>
    <w:rsid w:val="00B12FF5"/>
    <w:rsid w:val="00B13D31"/>
    <w:rsid w:val="00B1537A"/>
    <w:rsid w:val="00B1671D"/>
    <w:rsid w:val="00B2022E"/>
    <w:rsid w:val="00B20772"/>
    <w:rsid w:val="00B20E98"/>
    <w:rsid w:val="00B21075"/>
    <w:rsid w:val="00B22D0A"/>
    <w:rsid w:val="00B2399A"/>
    <w:rsid w:val="00B23E92"/>
    <w:rsid w:val="00B251E4"/>
    <w:rsid w:val="00B261F3"/>
    <w:rsid w:val="00B264AB"/>
    <w:rsid w:val="00B32724"/>
    <w:rsid w:val="00B328B4"/>
    <w:rsid w:val="00B32A4F"/>
    <w:rsid w:val="00B340F3"/>
    <w:rsid w:val="00B3471B"/>
    <w:rsid w:val="00B3476B"/>
    <w:rsid w:val="00B403E5"/>
    <w:rsid w:val="00B43B33"/>
    <w:rsid w:val="00B443E9"/>
    <w:rsid w:val="00B45127"/>
    <w:rsid w:val="00B45391"/>
    <w:rsid w:val="00B4585B"/>
    <w:rsid w:val="00B45E00"/>
    <w:rsid w:val="00B46A9B"/>
    <w:rsid w:val="00B47257"/>
    <w:rsid w:val="00B47CDF"/>
    <w:rsid w:val="00B51318"/>
    <w:rsid w:val="00B514C1"/>
    <w:rsid w:val="00B54E38"/>
    <w:rsid w:val="00B56871"/>
    <w:rsid w:val="00B64E2F"/>
    <w:rsid w:val="00B64E91"/>
    <w:rsid w:val="00B668A7"/>
    <w:rsid w:val="00B67DC6"/>
    <w:rsid w:val="00B72E27"/>
    <w:rsid w:val="00B73CC8"/>
    <w:rsid w:val="00B749DC"/>
    <w:rsid w:val="00B84978"/>
    <w:rsid w:val="00B86119"/>
    <w:rsid w:val="00B86B65"/>
    <w:rsid w:val="00B86F39"/>
    <w:rsid w:val="00B86F88"/>
    <w:rsid w:val="00B8707C"/>
    <w:rsid w:val="00B92183"/>
    <w:rsid w:val="00B922E7"/>
    <w:rsid w:val="00B937D5"/>
    <w:rsid w:val="00B955C0"/>
    <w:rsid w:val="00B95A0D"/>
    <w:rsid w:val="00B95AD4"/>
    <w:rsid w:val="00B97501"/>
    <w:rsid w:val="00BA0CFE"/>
    <w:rsid w:val="00BA0DE4"/>
    <w:rsid w:val="00BA19D3"/>
    <w:rsid w:val="00BA3860"/>
    <w:rsid w:val="00BA652A"/>
    <w:rsid w:val="00BB0554"/>
    <w:rsid w:val="00BB10E5"/>
    <w:rsid w:val="00BB3607"/>
    <w:rsid w:val="00BB3B70"/>
    <w:rsid w:val="00BB64D2"/>
    <w:rsid w:val="00BC1BE1"/>
    <w:rsid w:val="00BC6B53"/>
    <w:rsid w:val="00BC7A2B"/>
    <w:rsid w:val="00BD20ED"/>
    <w:rsid w:val="00BD2B20"/>
    <w:rsid w:val="00BD3905"/>
    <w:rsid w:val="00BD3FC3"/>
    <w:rsid w:val="00BD4E42"/>
    <w:rsid w:val="00BD5721"/>
    <w:rsid w:val="00BD5875"/>
    <w:rsid w:val="00BD5F1A"/>
    <w:rsid w:val="00BD6A98"/>
    <w:rsid w:val="00BD7E31"/>
    <w:rsid w:val="00BE1C1F"/>
    <w:rsid w:val="00BE3B38"/>
    <w:rsid w:val="00BE5CED"/>
    <w:rsid w:val="00BE6E5F"/>
    <w:rsid w:val="00BF0186"/>
    <w:rsid w:val="00BF0383"/>
    <w:rsid w:val="00BF0767"/>
    <w:rsid w:val="00BF0E8E"/>
    <w:rsid w:val="00BF0EE8"/>
    <w:rsid w:val="00BF1CA6"/>
    <w:rsid w:val="00BF2059"/>
    <w:rsid w:val="00BF39D5"/>
    <w:rsid w:val="00BF46E1"/>
    <w:rsid w:val="00BF4866"/>
    <w:rsid w:val="00BF6E01"/>
    <w:rsid w:val="00BF77E2"/>
    <w:rsid w:val="00C00DDA"/>
    <w:rsid w:val="00C028FD"/>
    <w:rsid w:val="00C03885"/>
    <w:rsid w:val="00C0467C"/>
    <w:rsid w:val="00C04C37"/>
    <w:rsid w:val="00C10769"/>
    <w:rsid w:val="00C10A87"/>
    <w:rsid w:val="00C13D5B"/>
    <w:rsid w:val="00C237B2"/>
    <w:rsid w:val="00C23905"/>
    <w:rsid w:val="00C24F70"/>
    <w:rsid w:val="00C250FF"/>
    <w:rsid w:val="00C25C17"/>
    <w:rsid w:val="00C25CD0"/>
    <w:rsid w:val="00C25CEB"/>
    <w:rsid w:val="00C264E1"/>
    <w:rsid w:val="00C302EA"/>
    <w:rsid w:val="00C31DDF"/>
    <w:rsid w:val="00C3445C"/>
    <w:rsid w:val="00C40F17"/>
    <w:rsid w:val="00C41DC8"/>
    <w:rsid w:val="00C427E8"/>
    <w:rsid w:val="00C42D55"/>
    <w:rsid w:val="00C47964"/>
    <w:rsid w:val="00C515BF"/>
    <w:rsid w:val="00C5304A"/>
    <w:rsid w:val="00C53D44"/>
    <w:rsid w:val="00C57813"/>
    <w:rsid w:val="00C60C63"/>
    <w:rsid w:val="00C6628B"/>
    <w:rsid w:val="00C6646B"/>
    <w:rsid w:val="00C6707B"/>
    <w:rsid w:val="00C672C5"/>
    <w:rsid w:val="00C70128"/>
    <w:rsid w:val="00C7087E"/>
    <w:rsid w:val="00C70AB2"/>
    <w:rsid w:val="00C72E98"/>
    <w:rsid w:val="00C74040"/>
    <w:rsid w:val="00C76FBD"/>
    <w:rsid w:val="00C77196"/>
    <w:rsid w:val="00C77E1D"/>
    <w:rsid w:val="00C801C6"/>
    <w:rsid w:val="00C8056B"/>
    <w:rsid w:val="00C816AD"/>
    <w:rsid w:val="00C81958"/>
    <w:rsid w:val="00C81BE9"/>
    <w:rsid w:val="00C85638"/>
    <w:rsid w:val="00C86B36"/>
    <w:rsid w:val="00C877E9"/>
    <w:rsid w:val="00C9010F"/>
    <w:rsid w:val="00C92052"/>
    <w:rsid w:val="00C920F5"/>
    <w:rsid w:val="00C927F4"/>
    <w:rsid w:val="00CA2897"/>
    <w:rsid w:val="00CA2D07"/>
    <w:rsid w:val="00CA523F"/>
    <w:rsid w:val="00CA578B"/>
    <w:rsid w:val="00CA5B65"/>
    <w:rsid w:val="00CA5D23"/>
    <w:rsid w:val="00CA6701"/>
    <w:rsid w:val="00CA6E33"/>
    <w:rsid w:val="00CB0C52"/>
    <w:rsid w:val="00CB2A2B"/>
    <w:rsid w:val="00CB2A3A"/>
    <w:rsid w:val="00CB34CA"/>
    <w:rsid w:val="00CB592B"/>
    <w:rsid w:val="00CB6A0F"/>
    <w:rsid w:val="00CC135C"/>
    <w:rsid w:val="00CC13AF"/>
    <w:rsid w:val="00CC1E2F"/>
    <w:rsid w:val="00CC2125"/>
    <w:rsid w:val="00CC3108"/>
    <w:rsid w:val="00CC3C7F"/>
    <w:rsid w:val="00CC4B59"/>
    <w:rsid w:val="00CC5F62"/>
    <w:rsid w:val="00CC6683"/>
    <w:rsid w:val="00CD000D"/>
    <w:rsid w:val="00CD20BC"/>
    <w:rsid w:val="00CD60BA"/>
    <w:rsid w:val="00CD70CE"/>
    <w:rsid w:val="00CE0200"/>
    <w:rsid w:val="00CE10DA"/>
    <w:rsid w:val="00CE3F68"/>
    <w:rsid w:val="00CE4BAC"/>
    <w:rsid w:val="00CE4C25"/>
    <w:rsid w:val="00CE7975"/>
    <w:rsid w:val="00CF0255"/>
    <w:rsid w:val="00CF094B"/>
    <w:rsid w:val="00CF1FB0"/>
    <w:rsid w:val="00CF3264"/>
    <w:rsid w:val="00CF3809"/>
    <w:rsid w:val="00CF4729"/>
    <w:rsid w:val="00CF5694"/>
    <w:rsid w:val="00CF5AE1"/>
    <w:rsid w:val="00CF64C1"/>
    <w:rsid w:val="00CF7A29"/>
    <w:rsid w:val="00CF7C47"/>
    <w:rsid w:val="00D00076"/>
    <w:rsid w:val="00D01261"/>
    <w:rsid w:val="00D01607"/>
    <w:rsid w:val="00D02779"/>
    <w:rsid w:val="00D038F2"/>
    <w:rsid w:val="00D03DEB"/>
    <w:rsid w:val="00D045AF"/>
    <w:rsid w:val="00D05447"/>
    <w:rsid w:val="00D07E9B"/>
    <w:rsid w:val="00D1025A"/>
    <w:rsid w:val="00D10939"/>
    <w:rsid w:val="00D11123"/>
    <w:rsid w:val="00D14505"/>
    <w:rsid w:val="00D20BB6"/>
    <w:rsid w:val="00D21427"/>
    <w:rsid w:val="00D21816"/>
    <w:rsid w:val="00D2247E"/>
    <w:rsid w:val="00D22C64"/>
    <w:rsid w:val="00D26E84"/>
    <w:rsid w:val="00D2725D"/>
    <w:rsid w:val="00D37475"/>
    <w:rsid w:val="00D4023C"/>
    <w:rsid w:val="00D41A17"/>
    <w:rsid w:val="00D41CFF"/>
    <w:rsid w:val="00D4297F"/>
    <w:rsid w:val="00D42D63"/>
    <w:rsid w:val="00D43A88"/>
    <w:rsid w:val="00D4478B"/>
    <w:rsid w:val="00D4665C"/>
    <w:rsid w:val="00D47B76"/>
    <w:rsid w:val="00D51030"/>
    <w:rsid w:val="00D51281"/>
    <w:rsid w:val="00D623B9"/>
    <w:rsid w:val="00D6330F"/>
    <w:rsid w:val="00D63C09"/>
    <w:rsid w:val="00D64066"/>
    <w:rsid w:val="00D642D1"/>
    <w:rsid w:val="00D6450D"/>
    <w:rsid w:val="00D654A1"/>
    <w:rsid w:val="00D701E3"/>
    <w:rsid w:val="00D72A9F"/>
    <w:rsid w:val="00D735C5"/>
    <w:rsid w:val="00D73680"/>
    <w:rsid w:val="00D7563F"/>
    <w:rsid w:val="00D76E5A"/>
    <w:rsid w:val="00D7730C"/>
    <w:rsid w:val="00D77D51"/>
    <w:rsid w:val="00D805EC"/>
    <w:rsid w:val="00D82ABD"/>
    <w:rsid w:val="00D83CD0"/>
    <w:rsid w:val="00D83EDA"/>
    <w:rsid w:val="00D85A86"/>
    <w:rsid w:val="00D90A3A"/>
    <w:rsid w:val="00D90C61"/>
    <w:rsid w:val="00D9467B"/>
    <w:rsid w:val="00D97E0B"/>
    <w:rsid w:val="00D97FC2"/>
    <w:rsid w:val="00DA3815"/>
    <w:rsid w:val="00DA4766"/>
    <w:rsid w:val="00DA5A92"/>
    <w:rsid w:val="00DB0ADF"/>
    <w:rsid w:val="00DB4017"/>
    <w:rsid w:val="00DB4B33"/>
    <w:rsid w:val="00DB5065"/>
    <w:rsid w:val="00DB54E2"/>
    <w:rsid w:val="00DB614D"/>
    <w:rsid w:val="00DB6AA3"/>
    <w:rsid w:val="00DC1F63"/>
    <w:rsid w:val="00DC2A20"/>
    <w:rsid w:val="00DC6321"/>
    <w:rsid w:val="00DC6A69"/>
    <w:rsid w:val="00DC78F0"/>
    <w:rsid w:val="00DC7F92"/>
    <w:rsid w:val="00DD087A"/>
    <w:rsid w:val="00DD1136"/>
    <w:rsid w:val="00DD277E"/>
    <w:rsid w:val="00DD2FE9"/>
    <w:rsid w:val="00DD3A2B"/>
    <w:rsid w:val="00DD496A"/>
    <w:rsid w:val="00DE0F21"/>
    <w:rsid w:val="00DE4D26"/>
    <w:rsid w:val="00DE5B39"/>
    <w:rsid w:val="00DF2E7D"/>
    <w:rsid w:val="00DF5332"/>
    <w:rsid w:val="00DF6FD5"/>
    <w:rsid w:val="00DF7B26"/>
    <w:rsid w:val="00E01065"/>
    <w:rsid w:val="00E021D9"/>
    <w:rsid w:val="00E03186"/>
    <w:rsid w:val="00E04B56"/>
    <w:rsid w:val="00E0602B"/>
    <w:rsid w:val="00E064D9"/>
    <w:rsid w:val="00E06628"/>
    <w:rsid w:val="00E0686B"/>
    <w:rsid w:val="00E1063E"/>
    <w:rsid w:val="00E1094B"/>
    <w:rsid w:val="00E109ED"/>
    <w:rsid w:val="00E12C3F"/>
    <w:rsid w:val="00E13ADC"/>
    <w:rsid w:val="00E13AF9"/>
    <w:rsid w:val="00E1490A"/>
    <w:rsid w:val="00E16EA7"/>
    <w:rsid w:val="00E1783F"/>
    <w:rsid w:val="00E24E4D"/>
    <w:rsid w:val="00E2507D"/>
    <w:rsid w:val="00E25970"/>
    <w:rsid w:val="00E25A05"/>
    <w:rsid w:val="00E31446"/>
    <w:rsid w:val="00E31E08"/>
    <w:rsid w:val="00E331A9"/>
    <w:rsid w:val="00E3330E"/>
    <w:rsid w:val="00E334EB"/>
    <w:rsid w:val="00E34BBD"/>
    <w:rsid w:val="00E37B20"/>
    <w:rsid w:val="00E4093A"/>
    <w:rsid w:val="00E40A92"/>
    <w:rsid w:val="00E42569"/>
    <w:rsid w:val="00E42FCC"/>
    <w:rsid w:val="00E43614"/>
    <w:rsid w:val="00E469F5"/>
    <w:rsid w:val="00E5096C"/>
    <w:rsid w:val="00E50C60"/>
    <w:rsid w:val="00E5229A"/>
    <w:rsid w:val="00E551D2"/>
    <w:rsid w:val="00E558E9"/>
    <w:rsid w:val="00E55B19"/>
    <w:rsid w:val="00E575F9"/>
    <w:rsid w:val="00E6037A"/>
    <w:rsid w:val="00E605B4"/>
    <w:rsid w:val="00E609B9"/>
    <w:rsid w:val="00E61ED7"/>
    <w:rsid w:val="00E6301C"/>
    <w:rsid w:val="00E63EE1"/>
    <w:rsid w:val="00E64EE6"/>
    <w:rsid w:val="00E65B66"/>
    <w:rsid w:val="00E7294A"/>
    <w:rsid w:val="00E73017"/>
    <w:rsid w:val="00E7741F"/>
    <w:rsid w:val="00E90167"/>
    <w:rsid w:val="00E90AB5"/>
    <w:rsid w:val="00E90F37"/>
    <w:rsid w:val="00E915FF"/>
    <w:rsid w:val="00E91B25"/>
    <w:rsid w:val="00E91E82"/>
    <w:rsid w:val="00E92438"/>
    <w:rsid w:val="00E9384F"/>
    <w:rsid w:val="00E9581E"/>
    <w:rsid w:val="00E96DCA"/>
    <w:rsid w:val="00E96DCE"/>
    <w:rsid w:val="00E97D65"/>
    <w:rsid w:val="00EA1E0F"/>
    <w:rsid w:val="00EA5B5C"/>
    <w:rsid w:val="00EA6A4B"/>
    <w:rsid w:val="00EA6E7A"/>
    <w:rsid w:val="00EB0145"/>
    <w:rsid w:val="00EB1610"/>
    <w:rsid w:val="00EB2DF7"/>
    <w:rsid w:val="00EB3173"/>
    <w:rsid w:val="00EB3F6F"/>
    <w:rsid w:val="00EB7331"/>
    <w:rsid w:val="00EB7801"/>
    <w:rsid w:val="00EC2217"/>
    <w:rsid w:val="00EC489D"/>
    <w:rsid w:val="00EC5A46"/>
    <w:rsid w:val="00EC5FBC"/>
    <w:rsid w:val="00EC6383"/>
    <w:rsid w:val="00EC6BD1"/>
    <w:rsid w:val="00EC6BFC"/>
    <w:rsid w:val="00ED1786"/>
    <w:rsid w:val="00ED1FD1"/>
    <w:rsid w:val="00ED30BB"/>
    <w:rsid w:val="00ED38D0"/>
    <w:rsid w:val="00ED3F23"/>
    <w:rsid w:val="00ED6517"/>
    <w:rsid w:val="00ED7382"/>
    <w:rsid w:val="00ED76DA"/>
    <w:rsid w:val="00ED79E3"/>
    <w:rsid w:val="00EE0835"/>
    <w:rsid w:val="00EE156A"/>
    <w:rsid w:val="00EE15EB"/>
    <w:rsid w:val="00EE2D72"/>
    <w:rsid w:val="00EE2D92"/>
    <w:rsid w:val="00EE2EE4"/>
    <w:rsid w:val="00EE33A0"/>
    <w:rsid w:val="00EE5DCA"/>
    <w:rsid w:val="00EF10F3"/>
    <w:rsid w:val="00EF2422"/>
    <w:rsid w:val="00EF2770"/>
    <w:rsid w:val="00EF409D"/>
    <w:rsid w:val="00EF757F"/>
    <w:rsid w:val="00EF7CB2"/>
    <w:rsid w:val="00F00CF4"/>
    <w:rsid w:val="00F019C6"/>
    <w:rsid w:val="00F0352E"/>
    <w:rsid w:val="00F0480B"/>
    <w:rsid w:val="00F05606"/>
    <w:rsid w:val="00F06CAF"/>
    <w:rsid w:val="00F113D7"/>
    <w:rsid w:val="00F13F0C"/>
    <w:rsid w:val="00F15A2A"/>
    <w:rsid w:val="00F17C04"/>
    <w:rsid w:val="00F200F0"/>
    <w:rsid w:val="00F203B7"/>
    <w:rsid w:val="00F2089B"/>
    <w:rsid w:val="00F21630"/>
    <w:rsid w:val="00F21B51"/>
    <w:rsid w:val="00F23BFB"/>
    <w:rsid w:val="00F25B45"/>
    <w:rsid w:val="00F31909"/>
    <w:rsid w:val="00F3265E"/>
    <w:rsid w:val="00F339D7"/>
    <w:rsid w:val="00F36DEE"/>
    <w:rsid w:val="00F407B0"/>
    <w:rsid w:val="00F463D0"/>
    <w:rsid w:val="00F52163"/>
    <w:rsid w:val="00F53E5C"/>
    <w:rsid w:val="00F541F6"/>
    <w:rsid w:val="00F55561"/>
    <w:rsid w:val="00F55D3F"/>
    <w:rsid w:val="00F57ABD"/>
    <w:rsid w:val="00F604E4"/>
    <w:rsid w:val="00F60A0B"/>
    <w:rsid w:val="00F62C9C"/>
    <w:rsid w:val="00F64C32"/>
    <w:rsid w:val="00F6519B"/>
    <w:rsid w:val="00F66CD6"/>
    <w:rsid w:val="00F66E35"/>
    <w:rsid w:val="00F672B1"/>
    <w:rsid w:val="00F70845"/>
    <w:rsid w:val="00F70C2D"/>
    <w:rsid w:val="00F715A3"/>
    <w:rsid w:val="00F73007"/>
    <w:rsid w:val="00F75EF7"/>
    <w:rsid w:val="00F7659D"/>
    <w:rsid w:val="00F769C5"/>
    <w:rsid w:val="00F824A3"/>
    <w:rsid w:val="00F829A9"/>
    <w:rsid w:val="00F840D8"/>
    <w:rsid w:val="00F84CA9"/>
    <w:rsid w:val="00F8508D"/>
    <w:rsid w:val="00F86C36"/>
    <w:rsid w:val="00F92462"/>
    <w:rsid w:val="00F92A97"/>
    <w:rsid w:val="00F93110"/>
    <w:rsid w:val="00F95CA4"/>
    <w:rsid w:val="00F96F42"/>
    <w:rsid w:val="00FA0DED"/>
    <w:rsid w:val="00FA2CC6"/>
    <w:rsid w:val="00FA51E4"/>
    <w:rsid w:val="00FA742F"/>
    <w:rsid w:val="00FB23AB"/>
    <w:rsid w:val="00FB2721"/>
    <w:rsid w:val="00FB53A8"/>
    <w:rsid w:val="00FB6D99"/>
    <w:rsid w:val="00FB78C4"/>
    <w:rsid w:val="00FC1403"/>
    <w:rsid w:val="00FC4340"/>
    <w:rsid w:val="00FC522C"/>
    <w:rsid w:val="00FD081C"/>
    <w:rsid w:val="00FD127B"/>
    <w:rsid w:val="00FD35AA"/>
    <w:rsid w:val="00FD5326"/>
    <w:rsid w:val="00FD7C4B"/>
    <w:rsid w:val="00FE3A1C"/>
    <w:rsid w:val="00FE465F"/>
    <w:rsid w:val="00FE581F"/>
    <w:rsid w:val="00FE5DAA"/>
    <w:rsid w:val="00FE6412"/>
    <w:rsid w:val="00FE661C"/>
    <w:rsid w:val="00FF2B7B"/>
    <w:rsid w:val="00FF2E5A"/>
    <w:rsid w:val="00FF3643"/>
    <w:rsid w:val="00FF3F61"/>
    <w:rsid w:val="00FF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2243097-EFDE-44BB-A32A-F73AB433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5430D5"/>
    <w:pPr>
      <w:topLinePunct/>
      <w:adjustRightInd w:val="0"/>
      <w:snapToGrid w:val="0"/>
      <w:spacing w:before="160" w:after="160" w:line="240" w:lineRule="atLeast"/>
      <w:ind w:left="851"/>
    </w:pPr>
    <w:rPr>
      <w:rFonts w:cs="Arial"/>
      <w:kern w:val="2"/>
      <w:sz w:val="21"/>
      <w:szCs w:val="21"/>
    </w:rPr>
  </w:style>
  <w:style w:type="paragraph" w:styleId="1">
    <w:name w:val="heading 1"/>
    <w:aliases w:val="heading 1"/>
    <w:basedOn w:val="a2"/>
    <w:next w:val="21"/>
    <w:qFormat/>
    <w:rsid w:val="005430D5"/>
    <w:pPr>
      <w:keepNext/>
      <w:numPr>
        <w:numId w:val="23"/>
      </w:numPr>
      <w:spacing w:before="240" w:after="240"/>
      <w:outlineLvl w:val="0"/>
    </w:pPr>
    <w:rPr>
      <w:rFonts w:ascii="Book Antiqua" w:eastAsia="黑体" w:hAnsi="Book Antiqua" w:cs="Book Antiqua"/>
      <w:b/>
      <w:bCs/>
      <w:sz w:val="32"/>
      <w:szCs w:val="44"/>
    </w:rPr>
  </w:style>
  <w:style w:type="paragraph" w:styleId="21">
    <w:name w:val="heading 2"/>
    <w:aliases w:val="heading 2"/>
    <w:basedOn w:val="a2"/>
    <w:next w:val="31"/>
    <w:qFormat/>
    <w:rsid w:val="005430D5"/>
    <w:pPr>
      <w:keepNext/>
      <w:keepLines/>
      <w:numPr>
        <w:ilvl w:val="1"/>
        <w:numId w:val="23"/>
      </w:numPr>
      <w:spacing w:before="240"/>
      <w:outlineLvl w:val="1"/>
    </w:pPr>
    <w:rPr>
      <w:rFonts w:ascii="Book Antiqua" w:eastAsia="黑体" w:hAnsi="Book Antiqua" w:cs="Book Antiqua"/>
      <w:b/>
      <w:bCs/>
      <w:noProof/>
      <w:kern w:val="0"/>
      <w:sz w:val="30"/>
      <w:szCs w:val="36"/>
      <w:lang w:eastAsia="en-US"/>
    </w:rPr>
  </w:style>
  <w:style w:type="paragraph" w:styleId="31">
    <w:name w:val="heading 3"/>
    <w:aliases w:val="heading 3"/>
    <w:basedOn w:val="a2"/>
    <w:next w:val="a2"/>
    <w:qFormat/>
    <w:rsid w:val="005430D5"/>
    <w:pPr>
      <w:keepNext/>
      <w:keepLines/>
      <w:numPr>
        <w:ilvl w:val="2"/>
        <w:numId w:val="23"/>
      </w:numPr>
      <w:spacing w:before="200"/>
      <w:outlineLvl w:val="2"/>
    </w:pPr>
    <w:rPr>
      <w:rFonts w:ascii="Book Antiqua" w:eastAsia="黑体" w:hAnsi="Book Antiqua" w:cs="宋体"/>
      <w:b/>
      <w:noProof/>
      <w:kern w:val="0"/>
      <w:sz w:val="28"/>
      <w:szCs w:val="32"/>
    </w:rPr>
  </w:style>
  <w:style w:type="paragraph" w:styleId="41">
    <w:name w:val="heading 4"/>
    <w:basedOn w:val="a2"/>
    <w:next w:val="a2"/>
    <w:qFormat/>
    <w:rsid w:val="005430D5"/>
    <w:pPr>
      <w:keepNext/>
      <w:keepLines/>
      <w:numPr>
        <w:ilvl w:val="4"/>
        <w:numId w:val="23"/>
      </w:numPr>
      <w:outlineLvl w:val="3"/>
    </w:pPr>
    <w:rPr>
      <w:rFonts w:cs="Times New Roman"/>
      <w:b/>
      <w:bCs/>
    </w:rPr>
  </w:style>
  <w:style w:type="paragraph" w:styleId="51">
    <w:name w:val="heading 5"/>
    <w:basedOn w:val="a2"/>
    <w:next w:val="a2"/>
    <w:qFormat/>
    <w:rsid w:val="005430D5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qFormat/>
    <w:rsid w:val="005430D5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aliases w:val="heading 7"/>
    <w:basedOn w:val="1"/>
    <w:next w:val="8"/>
    <w:unhideWhenUsed/>
    <w:rsid w:val="005430D5"/>
    <w:pPr>
      <w:keepLines/>
      <w:numPr>
        <w:numId w:val="22"/>
      </w:numPr>
      <w:topLinePunct w:val="0"/>
      <w:outlineLvl w:val="6"/>
    </w:pPr>
    <w:rPr>
      <w:rFonts w:eastAsia="Times New Roman"/>
      <w:bCs w:val="0"/>
    </w:rPr>
  </w:style>
  <w:style w:type="paragraph" w:styleId="8">
    <w:name w:val="heading 8"/>
    <w:aliases w:val="heading 8"/>
    <w:basedOn w:val="21"/>
    <w:next w:val="9"/>
    <w:unhideWhenUsed/>
    <w:qFormat/>
    <w:rsid w:val="005430D5"/>
    <w:pPr>
      <w:numPr>
        <w:numId w:val="22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aliases w:val="heading 9"/>
    <w:basedOn w:val="31"/>
    <w:next w:val="a2"/>
    <w:unhideWhenUsed/>
    <w:qFormat/>
    <w:rsid w:val="005430D5"/>
    <w:pPr>
      <w:numPr>
        <w:numId w:val="22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5430D5"/>
    <w:pPr>
      <w:keepNext/>
      <w:keepLines/>
      <w:numPr>
        <w:ilvl w:val="3"/>
        <w:numId w:val="23"/>
      </w:numPr>
      <w:spacing w:before="300" w:after="80"/>
      <w:outlineLvl w:val="3"/>
    </w:pPr>
    <w:rPr>
      <w:rFonts w:ascii="Book Antiqua" w:eastAsia="黑体" w:hAnsi="Book Antiqua" w:cs="Book Antiqua"/>
      <w:b/>
      <w:bCs/>
      <w:kern w:val="0"/>
      <w:sz w:val="26"/>
      <w:szCs w:val="26"/>
    </w:rPr>
  </w:style>
  <w:style w:type="paragraph" w:customStyle="1" w:styleId="Cover1">
    <w:name w:val="Cover1"/>
    <w:basedOn w:val="a2"/>
    <w:rsid w:val="005430D5"/>
    <w:pPr>
      <w:spacing w:before="360" w:after="360"/>
      <w:ind w:left="0"/>
      <w:jc w:val="center"/>
    </w:pPr>
    <w:rPr>
      <w:b/>
      <w:sz w:val="44"/>
      <w:szCs w:val="44"/>
    </w:rPr>
  </w:style>
  <w:style w:type="paragraph" w:customStyle="1" w:styleId="Cover4">
    <w:name w:val="Cover 4"/>
    <w:basedOn w:val="Cover3"/>
    <w:rsid w:val="005430D5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5">
    <w:name w:val="Cover 5"/>
    <w:basedOn w:val="a2"/>
    <w:rsid w:val="005430D5"/>
    <w:pPr>
      <w:ind w:left="0"/>
      <w:jc w:val="center"/>
    </w:pPr>
    <w:rPr>
      <w:b/>
      <w:sz w:val="24"/>
      <w:szCs w:val="24"/>
    </w:rPr>
  </w:style>
  <w:style w:type="paragraph" w:customStyle="1" w:styleId="Code">
    <w:name w:val="Code"/>
    <w:basedOn w:val="a2"/>
    <w:rsid w:val="005430D5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Figure">
    <w:name w:val="Figure"/>
    <w:basedOn w:val="a2"/>
    <w:next w:val="a2"/>
    <w:rsid w:val="005430D5"/>
  </w:style>
  <w:style w:type="paragraph" w:customStyle="1" w:styleId="FigureDescription">
    <w:name w:val="Figure Description"/>
    <w:next w:val="Figure"/>
    <w:rsid w:val="005430D5"/>
    <w:pPr>
      <w:keepNext/>
      <w:numPr>
        <w:ilvl w:val="7"/>
        <w:numId w:val="23"/>
      </w:numPr>
      <w:adjustRightInd w:val="0"/>
      <w:snapToGrid w:val="0"/>
      <w:spacing w:before="320" w:after="80" w:line="240" w:lineRule="atLeast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5430D5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5430D5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2"/>
    <w:rsid w:val="005430D5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a2"/>
    <w:next w:val="a2"/>
    <w:rsid w:val="005430D5"/>
    <w:pPr>
      <w:pageBreakBefore/>
      <w:spacing w:before="360" w:after="360"/>
      <w:ind w:left="0"/>
      <w:jc w:val="center"/>
    </w:pPr>
    <w:rPr>
      <w:b/>
      <w:sz w:val="32"/>
      <w:szCs w:val="30"/>
    </w:rPr>
  </w:style>
  <w:style w:type="paragraph" w:customStyle="1" w:styleId="Heading2NoNumber">
    <w:name w:val="Heading2 No Number"/>
    <w:basedOn w:val="Heading1NoNumber"/>
    <w:next w:val="a2"/>
    <w:autoRedefine/>
    <w:rsid w:val="005430D5"/>
  </w:style>
  <w:style w:type="paragraph" w:customStyle="1" w:styleId="Heading3NoNumber">
    <w:name w:val="Heading3 No Number"/>
    <w:basedOn w:val="31"/>
    <w:next w:val="a2"/>
    <w:autoRedefine/>
    <w:rsid w:val="005430D5"/>
    <w:pPr>
      <w:numPr>
        <w:ilvl w:val="0"/>
        <w:numId w:val="0"/>
      </w:numPr>
      <w:outlineLvl w:val="9"/>
    </w:pPr>
    <w:rPr>
      <w:rFonts w:eastAsia="Times New Roman" w:cs="Book Antiqua"/>
      <w:sz w:val="26"/>
    </w:rPr>
  </w:style>
  <w:style w:type="paragraph" w:customStyle="1" w:styleId="Heading4NoNumber">
    <w:name w:val="Heading4 No Number"/>
    <w:basedOn w:val="a2"/>
    <w:semiHidden/>
    <w:rsid w:val="005430D5"/>
    <w:pPr>
      <w:keepNext/>
      <w:spacing w:before="200"/>
    </w:pPr>
    <w:rPr>
      <w:b/>
      <w:bCs/>
      <w:spacing w:val="-4"/>
    </w:rPr>
  </w:style>
  <w:style w:type="paragraph" w:customStyle="1" w:styleId="AboutThisChapter">
    <w:name w:val="About This Chapter"/>
    <w:basedOn w:val="a2"/>
    <w:next w:val="a2"/>
    <w:rsid w:val="005430D5"/>
    <w:pPr>
      <w:keepNext/>
      <w:keepLines/>
      <w:spacing w:before="600" w:after="560"/>
      <w:ind w:left="0"/>
      <w:outlineLvl w:val="1"/>
    </w:pPr>
    <w:rPr>
      <w:rFonts w:ascii="Book Antiqua" w:hAnsi="Book Antiqua" w:cs="Book Antiqua"/>
      <w:b/>
      <w:bCs/>
      <w:noProof/>
      <w:kern w:val="0"/>
      <w:sz w:val="36"/>
      <w:szCs w:val="36"/>
      <w:lang w:eastAsia="en-US"/>
    </w:rPr>
  </w:style>
  <w:style w:type="numbering" w:styleId="111111">
    <w:name w:val="Outline List 2"/>
    <w:basedOn w:val="a5"/>
    <w:semiHidden/>
    <w:rsid w:val="005430D5"/>
    <w:pPr>
      <w:numPr>
        <w:numId w:val="14"/>
      </w:numPr>
    </w:pPr>
  </w:style>
  <w:style w:type="paragraph" w:customStyle="1" w:styleId="ItemList">
    <w:name w:val="Item List"/>
    <w:rsid w:val="005430D5"/>
    <w:pPr>
      <w:numPr>
        <w:numId w:val="34"/>
      </w:numPr>
      <w:adjustRightInd w:val="0"/>
      <w:snapToGrid w:val="0"/>
      <w:spacing w:before="80" w:after="80" w:line="240" w:lineRule="atLeast"/>
    </w:pPr>
    <w:rPr>
      <w:rFonts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5430D5"/>
    <w:pPr>
      <w:widowControl w:val="0"/>
      <w:numPr>
        <w:numId w:val="37"/>
      </w:numPr>
      <w:spacing w:before="80" w:after="80"/>
    </w:pPr>
    <w:rPr>
      <w:kern w:val="0"/>
    </w:rPr>
  </w:style>
  <w:style w:type="paragraph" w:customStyle="1" w:styleId="ItemListText">
    <w:name w:val="Item List Text"/>
    <w:rsid w:val="005430D5"/>
    <w:pPr>
      <w:adjustRightInd w:val="0"/>
      <w:snapToGrid w:val="0"/>
      <w:spacing w:before="80" w:after="80" w:line="240" w:lineRule="atLeast"/>
      <w:ind w:left="1276"/>
    </w:pPr>
    <w:rPr>
      <w:kern w:val="2"/>
      <w:sz w:val="21"/>
      <w:szCs w:val="21"/>
    </w:rPr>
  </w:style>
  <w:style w:type="paragraph" w:customStyle="1" w:styleId="ItemStep">
    <w:name w:val="Item Step"/>
    <w:rsid w:val="005430D5"/>
    <w:pPr>
      <w:numPr>
        <w:ilvl w:val="6"/>
        <w:numId w:val="23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5430D5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5430D5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/>
      <w:bCs/>
      <w:noProof/>
      <w:kern w:val="0"/>
      <w:position w:val="-6"/>
    </w:rPr>
  </w:style>
  <w:style w:type="paragraph" w:customStyle="1" w:styleId="NotesHeadinginTable">
    <w:name w:val="Notes Heading in Table"/>
    <w:next w:val="NotesTextinTable"/>
    <w:rsid w:val="005430D5"/>
    <w:pPr>
      <w:keepNext/>
      <w:adjustRightInd w:val="0"/>
      <w:snapToGrid w:val="0"/>
      <w:spacing w:before="80" w:after="40" w:line="240" w:lineRule="atLeast"/>
    </w:pPr>
    <w:rPr>
      <w:rFonts w:eastAsia="黑体" w:cs="Arial"/>
      <w:b/>
      <w:bCs/>
      <w:kern w:val="2"/>
      <w:sz w:val="18"/>
      <w:szCs w:val="18"/>
    </w:rPr>
  </w:style>
  <w:style w:type="paragraph" w:customStyle="1" w:styleId="CAUTIONText">
    <w:name w:val="CAUTION Text"/>
    <w:basedOn w:val="a2"/>
    <w:rsid w:val="005430D5"/>
    <w:pPr>
      <w:keepLines/>
      <w:pBdr>
        <w:bottom w:val="single" w:sz="12" w:space="4" w:color="auto"/>
      </w:pBdr>
      <w:spacing w:before="80" w:after="80"/>
    </w:pPr>
    <w:rPr>
      <w:rFonts w:eastAsia="楷体_GB2312"/>
      <w:iCs/>
    </w:rPr>
  </w:style>
  <w:style w:type="paragraph" w:customStyle="1" w:styleId="NotesTextinTable">
    <w:name w:val="Notes Text in Table"/>
    <w:rsid w:val="005430D5"/>
    <w:pPr>
      <w:widowControl w:val="0"/>
      <w:adjustRightInd w:val="0"/>
      <w:snapToGrid w:val="0"/>
      <w:spacing w:before="40" w:after="80" w:line="200" w:lineRule="atLeast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CAUTIONTextList">
    <w:name w:val="CAUTION Text List"/>
    <w:basedOn w:val="CAUTIONText"/>
    <w:rsid w:val="005430D5"/>
    <w:pPr>
      <w:keepNext/>
      <w:numPr>
        <w:numId w:val="20"/>
      </w:numPr>
      <w:tabs>
        <w:tab w:val="clear" w:pos="1985"/>
        <w:tab w:val="num" w:pos="1134"/>
      </w:tabs>
      <w:ind w:left="1135"/>
    </w:pPr>
  </w:style>
  <w:style w:type="table" w:customStyle="1" w:styleId="Table">
    <w:name w:val="Table"/>
    <w:basedOn w:val="a6"/>
    <w:rsid w:val="005430D5"/>
    <w:pPr>
      <w:jc w:val="left"/>
    </w:pPr>
    <w:rPr>
      <w:rFonts w:cs="Arial"/>
    </w:rPr>
    <w:tblPr>
      <w:tblInd w:w="96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7"/>
    <w:rsid w:val="005430D5"/>
    <w:pPr>
      <w:jc w:val="left"/>
    </w:pPr>
    <w:rPr>
      <w:rFonts w:cs="Arial"/>
      <w:sz w:val="21"/>
      <w:szCs w:val="21"/>
    </w:rPr>
    <w:tblPr>
      <w:tblInd w:w="1814" w:type="dxa"/>
    </w:tblPr>
    <w:trPr>
      <w:cantSplit/>
    </w:trPr>
  </w:style>
  <w:style w:type="table" w:styleId="a7">
    <w:name w:val="Table Grid"/>
    <w:basedOn w:val="a4"/>
    <w:rsid w:val="005430D5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rsid w:val="005430D5"/>
    <w:pPr>
      <w:numPr>
        <w:ilvl w:val="5"/>
        <w:numId w:val="23"/>
      </w:numPr>
      <w:outlineLvl w:val="5"/>
    </w:pPr>
    <w:rPr>
      <w:snapToGrid w:val="0"/>
      <w:kern w:val="0"/>
    </w:rPr>
  </w:style>
  <w:style w:type="paragraph" w:customStyle="1" w:styleId="SubItemList">
    <w:name w:val="Sub Item List"/>
    <w:basedOn w:val="a2"/>
    <w:rsid w:val="005430D5"/>
    <w:pPr>
      <w:numPr>
        <w:numId w:val="36"/>
      </w:numPr>
      <w:tabs>
        <w:tab w:val="clear" w:pos="1276"/>
        <w:tab w:val="num" w:pos="1559"/>
      </w:tabs>
      <w:spacing w:before="80" w:after="80"/>
      <w:ind w:left="1560"/>
    </w:pPr>
  </w:style>
  <w:style w:type="paragraph" w:customStyle="1" w:styleId="SubItemListText">
    <w:name w:val="Sub Item List Text"/>
    <w:rsid w:val="005430D5"/>
    <w:pPr>
      <w:adjustRightInd w:val="0"/>
      <w:snapToGrid w:val="0"/>
      <w:spacing w:before="80" w:after="80" w:line="240" w:lineRule="atLeast"/>
      <w:ind w:left="1701"/>
    </w:pPr>
    <w:rPr>
      <w:kern w:val="2"/>
      <w:sz w:val="21"/>
      <w:szCs w:val="21"/>
    </w:rPr>
  </w:style>
  <w:style w:type="paragraph" w:styleId="a8">
    <w:name w:val="Title"/>
    <w:basedOn w:val="a2"/>
    <w:semiHidden/>
    <w:qFormat/>
    <w:rsid w:val="005430D5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6">
    <w:name w:val="Table Professional"/>
    <w:basedOn w:val="a4"/>
    <w:semiHidden/>
    <w:rsid w:val="005430D5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5430D5"/>
    <w:pPr>
      <w:keepNext/>
      <w:numPr>
        <w:ilvl w:val="8"/>
        <w:numId w:val="23"/>
      </w:numPr>
      <w:spacing w:before="320" w:after="80"/>
      <w:outlineLvl w:val="7"/>
    </w:pPr>
    <w:rPr>
      <w:spacing w:val="-4"/>
    </w:rPr>
  </w:style>
  <w:style w:type="paragraph" w:customStyle="1" w:styleId="TableNote">
    <w:name w:val="Table Note"/>
    <w:basedOn w:val="a2"/>
    <w:rsid w:val="005430D5"/>
    <w:pPr>
      <w:keepLines/>
      <w:spacing w:before="80" w:after="80"/>
      <w:ind w:leftChars="805" w:left="805"/>
    </w:pPr>
    <w:rPr>
      <w:color w:val="000000"/>
      <w:kern w:val="0"/>
      <w:sz w:val="18"/>
      <w:szCs w:val="18"/>
    </w:rPr>
  </w:style>
  <w:style w:type="paragraph" w:customStyle="1" w:styleId="TerminalDisplay">
    <w:name w:val="Terminal Display"/>
    <w:rsid w:val="005430D5"/>
    <w:pPr>
      <w:adjustRightInd w:val="0"/>
      <w:snapToGrid w:val="0"/>
      <w:spacing w:line="240" w:lineRule="atLeast"/>
      <w:ind w:left="1701"/>
    </w:pPr>
    <w:rPr>
      <w:rFonts w:ascii="Courier New" w:hAnsi="Courier New" w:cs="Courier New"/>
      <w:snapToGrid w:val="0"/>
      <w:sz w:val="16"/>
      <w:szCs w:val="16"/>
    </w:rPr>
  </w:style>
  <w:style w:type="paragraph" w:styleId="10">
    <w:name w:val="toc 1"/>
    <w:basedOn w:val="a2"/>
    <w:next w:val="a2"/>
    <w:uiPriority w:val="39"/>
    <w:rsid w:val="005430D5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22">
    <w:name w:val="toc 2"/>
    <w:basedOn w:val="a2"/>
    <w:next w:val="a2"/>
    <w:uiPriority w:val="39"/>
    <w:rsid w:val="005430D5"/>
    <w:pPr>
      <w:spacing w:before="80" w:after="80"/>
      <w:ind w:leftChars="300" w:left="300"/>
    </w:pPr>
    <w:rPr>
      <w:noProof/>
      <w:sz w:val="20"/>
      <w:szCs w:val="20"/>
    </w:rPr>
  </w:style>
  <w:style w:type="paragraph" w:styleId="32">
    <w:name w:val="toc 3"/>
    <w:basedOn w:val="a2"/>
    <w:next w:val="a2"/>
    <w:uiPriority w:val="39"/>
    <w:rsid w:val="005430D5"/>
    <w:pPr>
      <w:spacing w:before="80" w:after="80"/>
      <w:ind w:leftChars="450" w:left="450"/>
    </w:pPr>
    <w:rPr>
      <w:noProof/>
      <w:sz w:val="20"/>
      <w:szCs w:val="20"/>
    </w:rPr>
  </w:style>
  <w:style w:type="paragraph" w:styleId="42">
    <w:name w:val="toc 4"/>
    <w:basedOn w:val="a2"/>
    <w:next w:val="a2"/>
    <w:autoRedefine/>
    <w:semiHidden/>
    <w:rsid w:val="005430D5"/>
    <w:pPr>
      <w:tabs>
        <w:tab w:val="center" w:pos="10080"/>
      </w:tabs>
      <w:kinsoku w:val="0"/>
      <w:overflowPunct w:val="0"/>
      <w:autoSpaceDE w:val="0"/>
      <w:autoSpaceDN w:val="0"/>
      <w:spacing w:before="0" w:after="0" w:line="240" w:lineRule="auto"/>
      <w:ind w:left="2540"/>
      <w:jc w:val="right"/>
    </w:pPr>
    <w:rPr>
      <w:sz w:val="20"/>
      <w:szCs w:val="20"/>
    </w:rPr>
  </w:style>
  <w:style w:type="paragraph" w:styleId="52">
    <w:name w:val="toc 5"/>
    <w:basedOn w:val="a2"/>
    <w:next w:val="a2"/>
    <w:autoRedefine/>
    <w:semiHidden/>
    <w:rsid w:val="005430D5"/>
    <w:pPr>
      <w:ind w:left="1680"/>
    </w:pPr>
    <w:rPr>
      <w:sz w:val="24"/>
    </w:rPr>
  </w:style>
  <w:style w:type="paragraph" w:styleId="60">
    <w:name w:val="toc 6"/>
    <w:basedOn w:val="a2"/>
    <w:next w:val="a2"/>
    <w:autoRedefine/>
    <w:semiHidden/>
    <w:rsid w:val="005430D5"/>
    <w:pPr>
      <w:ind w:left="2100"/>
    </w:pPr>
    <w:rPr>
      <w:sz w:val="24"/>
    </w:rPr>
  </w:style>
  <w:style w:type="paragraph" w:styleId="70">
    <w:name w:val="toc 7"/>
    <w:basedOn w:val="a2"/>
    <w:next w:val="a2"/>
    <w:autoRedefine/>
    <w:semiHidden/>
    <w:rsid w:val="005430D5"/>
    <w:pPr>
      <w:ind w:left="2520"/>
    </w:pPr>
    <w:rPr>
      <w:sz w:val="24"/>
    </w:rPr>
  </w:style>
  <w:style w:type="paragraph" w:styleId="80">
    <w:name w:val="toc 8"/>
    <w:basedOn w:val="a2"/>
    <w:next w:val="a2"/>
    <w:autoRedefine/>
    <w:semiHidden/>
    <w:rsid w:val="005430D5"/>
    <w:pPr>
      <w:ind w:left="2940"/>
    </w:pPr>
    <w:rPr>
      <w:sz w:val="24"/>
    </w:rPr>
  </w:style>
  <w:style w:type="paragraph" w:styleId="90">
    <w:name w:val="toc 9"/>
    <w:basedOn w:val="a2"/>
    <w:next w:val="a2"/>
    <w:autoRedefine/>
    <w:semiHidden/>
    <w:rsid w:val="005430D5"/>
    <w:pPr>
      <w:ind w:left="3360"/>
    </w:pPr>
    <w:rPr>
      <w:sz w:val="24"/>
    </w:rPr>
  </w:style>
  <w:style w:type="paragraph" w:styleId="11">
    <w:name w:val="index 1"/>
    <w:basedOn w:val="a2"/>
    <w:next w:val="a2"/>
    <w:autoRedefine/>
    <w:semiHidden/>
    <w:rsid w:val="005430D5"/>
    <w:rPr>
      <w:sz w:val="24"/>
    </w:rPr>
  </w:style>
  <w:style w:type="paragraph" w:styleId="23">
    <w:name w:val="index 2"/>
    <w:basedOn w:val="a2"/>
    <w:next w:val="a2"/>
    <w:autoRedefine/>
    <w:semiHidden/>
    <w:rsid w:val="005430D5"/>
    <w:pPr>
      <w:ind w:leftChars="200" w:left="200"/>
    </w:pPr>
    <w:rPr>
      <w:sz w:val="24"/>
    </w:rPr>
  </w:style>
  <w:style w:type="paragraph" w:styleId="33">
    <w:name w:val="index 3"/>
    <w:basedOn w:val="a2"/>
    <w:next w:val="a2"/>
    <w:autoRedefine/>
    <w:semiHidden/>
    <w:rsid w:val="005430D5"/>
    <w:pPr>
      <w:ind w:leftChars="400" w:left="400"/>
    </w:pPr>
    <w:rPr>
      <w:sz w:val="24"/>
    </w:rPr>
  </w:style>
  <w:style w:type="paragraph" w:styleId="53">
    <w:name w:val="index 5"/>
    <w:basedOn w:val="a2"/>
    <w:next w:val="a2"/>
    <w:autoRedefine/>
    <w:semiHidden/>
    <w:rsid w:val="005430D5"/>
    <w:pPr>
      <w:ind w:left="1050" w:hanging="210"/>
    </w:pPr>
    <w:rPr>
      <w:sz w:val="20"/>
      <w:szCs w:val="20"/>
    </w:rPr>
  </w:style>
  <w:style w:type="paragraph" w:styleId="61">
    <w:name w:val="index 6"/>
    <w:basedOn w:val="a2"/>
    <w:next w:val="a2"/>
    <w:autoRedefine/>
    <w:semiHidden/>
    <w:rsid w:val="005430D5"/>
    <w:pPr>
      <w:ind w:left="1260" w:hanging="210"/>
    </w:pPr>
    <w:rPr>
      <w:sz w:val="20"/>
      <w:szCs w:val="20"/>
    </w:rPr>
  </w:style>
  <w:style w:type="paragraph" w:styleId="71">
    <w:name w:val="index 7"/>
    <w:basedOn w:val="a2"/>
    <w:next w:val="a2"/>
    <w:autoRedefine/>
    <w:semiHidden/>
    <w:rsid w:val="005430D5"/>
    <w:pPr>
      <w:ind w:left="1470" w:hanging="210"/>
    </w:pPr>
    <w:rPr>
      <w:sz w:val="20"/>
      <w:szCs w:val="20"/>
    </w:rPr>
  </w:style>
  <w:style w:type="paragraph" w:styleId="81">
    <w:name w:val="index 8"/>
    <w:basedOn w:val="a2"/>
    <w:next w:val="a2"/>
    <w:autoRedefine/>
    <w:semiHidden/>
    <w:rsid w:val="005430D5"/>
    <w:pPr>
      <w:ind w:left="1680" w:hanging="210"/>
    </w:pPr>
    <w:rPr>
      <w:sz w:val="20"/>
      <w:szCs w:val="20"/>
    </w:rPr>
  </w:style>
  <w:style w:type="paragraph" w:styleId="91">
    <w:name w:val="index 9"/>
    <w:basedOn w:val="a2"/>
    <w:next w:val="a2"/>
    <w:autoRedefine/>
    <w:semiHidden/>
    <w:rsid w:val="005430D5"/>
    <w:pPr>
      <w:ind w:left="1890" w:hanging="210"/>
    </w:pPr>
    <w:rPr>
      <w:sz w:val="20"/>
      <w:szCs w:val="20"/>
    </w:rPr>
  </w:style>
  <w:style w:type="paragraph" w:styleId="a9">
    <w:name w:val="table of figures"/>
    <w:basedOn w:val="a2"/>
    <w:next w:val="a2"/>
    <w:semiHidden/>
    <w:rsid w:val="005430D5"/>
    <w:pPr>
      <w:spacing w:afterLines="50"/>
      <w:ind w:leftChars="300" w:left="300"/>
    </w:pPr>
    <w:rPr>
      <w:sz w:val="20"/>
      <w:szCs w:val="20"/>
    </w:rPr>
  </w:style>
  <w:style w:type="paragraph" w:styleId="aa">
    <w:name w:val="Document Map"/>
    <w:basedOn w:val="a2"/>
    <w:semiHidden/>
    <w:rsid w:val="005430D5"/>
    <w:pPr>
      <w:shd w:val="clear" w:color="auto" w:fill="000080"/>
    </w:pPr>
  </w:style>
  <w:style w:type="paragraph" w:styleId="ab">
    <w:name w:val="footer"/>
    <w:basedOn w:val="HeadingLeft"/>
    <w:semiHidden/>
    <w:rsid w:val="005430D5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5430D5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z w:val="16"/>
      <w:szCs w:val="16"/>
    </w:rPr>
  </w:style>
  <w:style w:type="paragraph" w:styleId="ac">
    <w:name w:val="header"/>
    <w:basedOn w:val="a2"/>
    <w:semiHidden/>
    <w:rsid w:val="005430D5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d">
    <w:name w:val="Hyperlink"/>
    <w:uiPriority w:val="99"/>
    <w:rsid w:val="005430D5"/>
    <w:rPr>
      <w:color w:val="0000FF"/>
      <w:u w:val="none"/>
    </w:rPr>
  </w:style>
  <w:style w:type="paragraph" w:customStyle="1" w:styleId="CopyrightDeclaration">
    <w:name w:val="Copyright Declaration"/>
    <w:semiHidden/>
    <w:rsid w:val="005430D5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5430D5"/>
    <w:pPr>
      <w:numPr>
        <w:numId w:val="15"/>
      </w:numPr>
    </w:pPr>
  </w:style>
  <w:style w:type="paragraph" w:customStyle="1" w:styleId="TableHeading">
    <w:name w:val="Table Heading"/>
    <w:basedOn w:val="a2"/>
    <w:link w:val="TableHeadingChar"/>
    <w:rsid w:val="005430D5"/>
    <w:pPr>
      <w:keepNext/>
      <w:widowControl w:val="0"/>
      <w:spacing w:before="80" w:after="80"/>
      <w:ind w:left="0"/>
    </w:pPr>
    <w:rPr>
      <w:rFonts w:ascii="Book Antiqua" w:eastAsia="黑体" w:hAnsi="Book Antiqua" w:cs="Book Antiqua"/>
      <w:b/>
      <w:bCs/>
      <w:snapToGrid w:val="0"/>
      <w:kern w:val="0"/>
    </w:rPr>
  </w:style>
  <w:style w:type="paragraph" w:customStyle="1" w:styleId="TableText">
    <w:name w:val="Table Text"/>
    <w:basedOn w:val="a2"/>
    <w:link w:val="TableTextChar"/>
    <w:rsid w:val="005430D5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5430D5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e">
    <w:name w:val="macro"/>
    <w:semiHidden/>
    <w:rsid w:val="005430D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semiHidden/>
    <w:rsid w:val="005430D5"/>
    <w:rPr>
      <w:sz w:val="18"/>
      <w:szCs w:val="18"/>
    </w:rPr>
  </w:style>
  <w:style w:type="character" w:styleId="af0">
    <w:name w:val="footnote reference"/>
    <w:basedOn w:val="a3"/>
    <w:semiHidden/>
    <w:rsid w:val="005430D5"/>
    <w:rPr>
      <w:vertAlign w:val="superscript"/>
    </w:rPr>
  </w:style>
  <w:style w:type="paragraph" w:styleId="af1">
    <w:name w:val="Balloon Text"/>
    <w:basedOn w:val="a2"/>
    <w:semiHidden/>
    <w:rsid w:val="005430D5"/>
    <w:rPr>
      <w:sz w:val="18"/>
      <w:szCs w:val="18"/>
    </w:rPr>
  </w:style>
  <w:style w:type="paragraph" w:styleId="af2">
    <w:name w:val="annotation text"/>
    <w:basedOn w:val="a2"/>
    <w:semiHidden/>
    <w:rsid w:val="005430D5"/>
  </w:style>
  <w:style w:type="character" w:styleId="af3">
    <w:name w:val="annotation reference"/>
    <w:basedOn w:val="a3"/>
    <w:semiHidden/>
    <w:rsid w:val="005430D5"/>
    <w:rPr>
      <w:sz w:val="21"/>
      <w:szCs w:val="21"/>
    </w:rPr>
  </w:style>
  <w:style w:type="paragraph" w:styleId="af4">
    <w:name w:val="annotation subject"/>
    <w:basedOn w:val="af2"/>
    <w:next w:val="af2"/>
    <w:semiHidden/>
    <w:rsid w:val="005430D5"/>
    <w:rPr>
      <w:b/>
      <w:bCs/>
    </w:rPr>
  </w:style>
  <w:style w:type="paragraph" w:styleId="43">
    <w:name w:val="index 4"/>
    <w:basedOn w:val="a2"/>
    <w:next w:val="a2"/>
    <w:autoRedefine/>
    <w:semiHidden/>
    <w:rsid w:val="005430D5"/>
    <w:pPr>
      <w:ind w:left="1260"/>
    </w:pPr>
  </w:style>
  <w:style w:type="paragraph" w:styleId="af5">
    <w:name w:val="index heading"/>
    <w:basedOn w:val="a2"/>
    <w:next w:val="11"/>
    <w:semiHidden/>
    <w:rsid w:val="005430D5"/>
    <w:rPr>
      <w:rFonts w:ascii="Arial" w:hAnsi="Arial"/>
      <w:b/>
      <w:bCs/>
    </w:rPr>
  </w:style>
  <w:style w:type="paragraph" w:styleId="af6">
    <w:name w:val="caption"/>
    <w:basedOn w:val="a2"/>
    <w:next w:val="a2"/>
    <w:semiHidden/>
    <w:qFormat/>
    <w:rsid w:val="005430D5"/>
    <w:pPr>
      <w:spacing w:before="152"/>
    </w:pPr>
    <w:rPr>
      <w:rFonts w:ascii="Arial" w:eastAsia="黑体" w:hAnsi="Arial"/>
      <w:sz w:val="20"/>
      <w:szCs w:val="20"/>
    </w:rPr>
  </w:style>
  <w:style w:type="paragraph" w:styleId="af7">
    <w:name w:val="endnote text"/>
    <w:basedOn w:val="a2"/>
    <w:semiHidden/>
    <w:rsid w:val="005430D5"/>
  </w:style>
  <w:style w:type="character" w:styleId="af8">
    <w:name w:val="endnote reference"/>
    <w:basedOn w:val="a3"/>
    <w:semiHidden/>
    <w:rsid w:val="005430D5"/>
    <w:rPr>
      <w:vertAlign w:val="superscript"/>
    </w:rPr>
  </w:style>
  <w:style w:type="paragraph" w:styleId="af9">
    <w:name w:val="table of authorities"/>
    <w:basedOn w:val="a2"/>
    <w:next w:val="a2"/>
    <w:semiHidden/>
    <w:rsid w:val="005430D5"/>
    <w:pPr>
      <w:ind w:left="420"/>
    </w:pPr>
  </w:style>
  <w:style w:type="paragraph" w:styleId="afa">
    <w:name w:val="toa heading"/>
    <w:basedOn w:val="a2"/>
    <w:next w:val="a2"/>
    <w:semiHidden/>
    <w:rsid w:val="005430D5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5430D5"/>
    <w:pPr>
      <w:tabs>
        <w:tab w:val="left" w:pos="1995"/>
      </w:tabs>
    </w:pPr>
    <w:rPr>
      <w:rFonts w:eastAsia="黑体"/>
    </w:rPr>
  </w:style>
  <w:style w:type="character" w:styleId="HTML">
    <w:name w:val="HTML Variable"/>
    <w:basedOn w:val="a3"/>
    <w:semiHidden/>
    <w:rsid w:val="005430D5"/>
    <w:rPr>
      <w:i/>
      <w:iCs/>
    </w:rPr>
  </w:style>
  <w:style w:type="character" w:styleId="HTML0">
    <w:name w:val="HTML Typewriter"/>
    <w:basedOn w:val="a3"/>
    <w:semiHidden/>
    <w:rsid w:val="005430D5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5430D5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5430D5"/>
    <w:rPr>
      <w:i/>
      <w:iCs/>
    </w:rPr>
  </w:style>
  <w:style w:type="character" w:styleId="HTML3">
    <w:name w:val="HTML Definition"/>
    <w:basedOn w:val="a3"/>
    <w:semiHidden/>
    <w:rsid w:val="005430D5"/>
    <w:rPr>
      <w:i/>
      <w:iCs/>
    </w:rPr>
  </w:style>
  <w:style w:type="character" w:styleId="HTML4">
    <w:name w:val="HTML Keyboard"/>
    <w:basedOn w:val="a3"/>
    <w:semiHidden/>
    <w:rsid w:val="005430D5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5430D5"/>
  </w:style>
  <w:style w:type="character" w:styleId="HTML6">
    <w:name w:val="HTML Sample"/>
    <w:basedOn w:val="a3"/>
    <w:semiHidden/>
    <w:rsid w:val="005430D5"/>
    <w:rPr>
      <w:rFonts w:ascii="Courier New" w:hAnsi="Courier New" w:cs="Courier New"/>
    </w:rPr>
  </w:style>
  <w:style w:type="character" w:styleId="HTML7">
    <w:name w:val="HTML Cite"/>
    <w:basedOn w:val="a3"/>
    <w:semiHidden/>
    <w:rsid w:val="005430D5"/>
    <w:rPr>
      <w:i/>
      <w:iCs/>
    </w:rPr>
  </w:style>
  <w:style w:type="paragraph" w:styleId="HTML8">
    <w:name w:val="HTML Preformatted"/>
    <w:basedOn w:val="a2"/>
    <w:semiHidden/>
    <w:rsid w:val="005430D5"/>
    <w:rPr>
      <w:rFonts w:ascii="Courier New" w:hAnsi="Courier New" w:cs="Courier New"/>
      <w:sz w:val="20"/>
      <w:szCs w:val="20"/>
    </w:rPr>
  </w:style>
  <w:style w:type="table" w:styleId="12">
    <w:name w:val="Table Web 1"/>
    <w:basedOn w:val="a4"/>
    <w:semiHidden/>
    <w:rsid w:val="005430D5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Web 2"/>
    <w:basedOn w:val="a4"/>
    <w:semiHidden/>
    <w:rsid w:val="005430D5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Web 3"/>
    <w:basedOn w:val="a4"/>
    <w:semiHidden/>
    <w:rsid w:val="005430D5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5430D5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Table Colorful 1"/>
    <w:basedOn w:val="a4"/>
    <w:semiHidden/>
    <w:rsid w:val="005430D5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olorful 2"/>
    <w:basedOn w:val="a4"/>
    <w:semiHidden/>
    <w:rsid w:val="005430D5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olorful 3"/>
    <w:basedOn w:val="a4"/>
    <w:semiHidden/>
    <w:rsid w:val="005430D5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5430D5"/>
  </w:style>
  <w:style w:type="paragraph" w:styleId="afd">
    <w:name w:val="Plain Text"/>
    <w:basedOn w:val="a2"/>
    <w:semiHidden/>
    <w:rsid w:val="005430D5"/>
    <w:rPr>
      <w:rFonts w:ascii="宋体" w:hAnsi="Courier New" w:cs="Courier New"/>
    </w:rPr>
  </w:style>
  <w:style w:type="table" w:styleId="afe">
    <w:name w:val="Table Elegant"/>
    <w:basedOn w:val="a4"/>
    <w:semiHidden/>
    <w:rsid w:val="005430D5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5430D5"/>
  </w:style>
  <w:style w:type="paragraph" w:styleId="aff0">
    <w:name w:val="Subtitle"/>
    <w:basedOn w:val="a2"/>
    <w:semiHidden/>
    <w:qFormat/>
    <w:rsid w:val="005430D5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4">
    <w:name w:val="Table Classic 1"/>
    <w:basedOn w:val="a4"/>
    <w:semiHidden/>
    <w:rsid w:val="005430D5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4"/>
    <w:semiHidden/>
    <w:rsid w:val="005430D5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4"/>
    <w:semiHidden/>
    <w:rsid w:val="005430D5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rsid w:val="005430D5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5430D5"/>
    <w:rPr>
      <w:rFonts w:ascii="Arial" w:hAnsi="Arial"/>
    </w:rPr>
  </w:style>
  <w:style w:type="table" w:styleId="15">
    <w:name w:val="Table Simple 1"/>
    <w:basedOn w:val="a4"/>
    <w:semiHidden/>
    <w:rsid w:val="005430D5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4"/>
    <w:semiHidden/>
    <w:rsid w:val="005430D5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5430D5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5430D5"/>
    <w:pPr>
      <w:ind w:leftChars="2100" w:left="100"/>
    </w:pPr>
  </w:style>
  <w:style w:type="table" w:styleId="16">
    <w:name w:val="Table Subtle 1"/>
    <w:basedOn w:val="a4"/>
    <w:semiHidden/>
    <w:rsid w:val="005430D5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ubtle 2"/>
    <w:basedOn w:val="a4"/>
    <w:semiHidden/>
    <w:rsid w:val="005430D5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3D effects 1"/>
    <w:basedOn w:val="a4"/>
    <w:semiHidden/>
    <w:rsid w:val="005430D5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4"/>
    <w:semiHidden/>
    <w:rsid w:val="005430D5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4"/>
    <w:semiHidden/>
    <w:rsid w:val="005430D5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5430D5"/>
    <w:pPr>
      <w:ind w:left="200" w:hangingChars="200" w:hanging="200"/>
    </w:pPr>
  </w:style>
  <w:style w:type="paragraph" w:styleId="2a">
    <w:name w:val="List 2"/>
    <w:basedOn w:val="a2"/>
    <w:semiHidden/>
    <w:rsid w:val="005430D5"/>
    <w:pPr>
      <w:ind w:leftChars="200" w:left="100" w:hangingChars="200" w:hanging="200"/>
    </w:pPr>
  </w:style>
  <w:style w:type="paragraph" w:styleId="39">
    <w:name w:val="List 3"/>
    <w:basedOn w:val="a2"/>
    <w:semiHidden/>
    <w:rsid w:val="005430D5"/>
    <w:pPr>
      <w:ind w:leftChars="400" w:left="100" w:hangingChars="200" w:hanging="200"/>
    </w:pPr>
  </w:style>
  <w:style w:type="paragraph" w:styleId="45">
    <w:name w:val="List 4"/>
    <w:basedOn w:val="a2"/>
    <w:semiHidden/>
    <w:rsid w:val="005430D5"/>
    <w:pPr>
      <w:ind w:leftChars="600" w:left="100" w:hangingChars="200" w:hanging="200"/>
    </w:pPr>
  </w:style>
  <w:style w:type="paragraph" w:styleId="54">
    <w:name w:val="List 5"/>
    <w:basedOn w:val="a2"/>
    <w:semiHidden/>
    <w:rsid w:val="005430D5"/>
    <w:pPr>
      <w:ind w:leftChars="800" w:left="100" w:hangingChars="200" w:hanging="200"/>
    </w:pPr>
  </w:style>
  <w:style w:type="paragraph" w:styleId="a">
    <w:name w:val="List Number"/>
    <w:basedOn w:val="a2"/>
    <w:semiHidden/>
    <w:rsid w:val="005430D5"/>
    <w:pPr>
      <w:numPr>
        <w:numId w:val="3"/>
      </w:numPr>
    </w:pPr>
  </w:style>
  <w:style w:type="paragraph" w:styleId="2">
    <w:name w:val="List Number 2"/>
    <w:basedOn w:val="a2"/>
    <w:semiHidden/>
    <w:rsid w:val="005430D5"/>
    <w:pPr>
      <w:numPr>
        <w:numId w:val="4"/>
      </w:numPr>
    </w:pPr>
  </w:style>
  <w:style w:type="paragraph" w:styleId="3">
    <w:name w:val="List Number 3"/>
    <w:basedOn w:val="a2"/>
    <w:semiHidden/>
    <w:rsid w:val="005430D5"/>
    <w:pPr>
      <w:numPr>
        <w:numId w:val="5"/>
      </w:numPr>
    </w:pPr>
  </w:style>
  <w:style w:type="paragraph" w:styleId="4">
    <w:name w:val="List Number 4"/>
    <w:basedOn w:val="a2"/>
    <w:semiHidden/>
    <w:rsid w:val="005430D5"/>
    <w:pPr>
      <w:numPr>
        <w:numId w:val="6"/>
      </w:numPr>
    </w:pPr>
  </w:style>
  <w:style w:type="paragraph" w:styleId="5">
    <w:name w:val="List Number 5"/>
    <w:basedOn w:val="a2"/>
    <w:semiHidden/>
    <w:rsid w:val="005430D5"/>
    <w:pPr>
      <w:numPr>
        <w:numId w:val="7"/>
      </w:numPr>
    </w:pPr>
  </w:style>
  <w:style w:type="paragraph" w:styleId="aff4">
    <w:name w:val="List Continue"/>
    <w:basedOn w:val="a2"/>
    <w:semiHidden/>
    <w:rsid w:val="005430D5"/>
    <w:pPr>
      <w:spacing w:after="120"/>
      <w:ind w:leftChars="200" w:left="420"/>
    </w:pPr>
  </w:style>
  <w:style w:type="paragraph" w:styleId="2b">
    <w:name w:val="List Continue 2"/>
    <w:basedOn w:val="a2"/>
    <w:semiHidden/>
    <w:rsid w:val="005430D5"/>
    <w:pPr>
      <w:spacing w:after="120"/>
      <w:ind w:leftChars="400" w:left="840"/>
    </w:pPr>
  </w:style>
  <w:style w:type="paragraph" w:styleId="3a">
    <w:name w:val="List Continue 3"/>
    <w:basedOn w:val="a2"/>
    <w:semiHidden/>
    <w:rsid w:val="005430D5"/>
    <w:pPr>
      <w:spacing w:after="120"/>
      <w:ind w:leftChars="600" w:left="1260"/>
    </w:pPr>
  </w:style>
  <w:style w:type="paragraph" w:styleId="46">
    <w:name w:val="List Continue 4"/>
    <w:basedOn w:val="a2"/>
    <w:semiHidden/>
    <w:rsid w:val="005430D5"/>
    <w:pPr>
      <w:spacing w:after="120"/>
      <w:ind w:leftChars="800" w:left="1680"/>
    </w:pPr>
  </w:style>
  <w:style w:type="paragraph" w:styleId="55">
    <w:name w:val="List Continue 5"/>
    <w:basedOn w:val="a2"/>
    <w:semiHidden/>
    <w:rsid w:val="005430D5"/>
    <w:pPr>
      <w:spacing w:after="120"/>
      <w:ind w:leftChars="1000" w:left="2100"/>
    </w:pPr>
  </w:style>
  <w:style w:type="paragraph" w:styleId="a0">
    <w:name w:val="List Bullet"/>
    <w:basedOn w:val="a2"/>
    <w:autoRedefine/>
    <w:semiHidden/>
    <w:rsid w:val="005430D5"/>
    <w:pPr>
      <w:numPr>
        <w:numId w:val="8"/>
      </w:numPr>
    </w:pPr>
  </w:style>
  <w:style w:type="paragraph" w:styleId="20">
    <w:name w:val="List Bullet 2"/>
    <w:basedOn w:val="a2"/>
    <w:autoRedefine/>
    <w:semiHidden/>
    <w:rsid w:val="005430D5"/>
    <w:pPr>
      <w:numPr>
        <w:numId w:val="9"/>
      </w:numPr>
    </w:pPr>
  </w:style>
  <w:style w:type="paragraph" w:styleId="30">
    <w:name w:val="List Bullet 3"/>
    <w:basedOn w:val="a2"/>
    <w:autoRedefine/>
    <w:semiHidden/>
    <w:rsid w:val="005430D5"/>
    <w:pPr>
      <w:numPr>
        <w:numId w:val="10"/>
      </w:numPr>
    </w:pPr>
  </w:style>
  <w:style w:type="paragraph" w:styleId="40">
    <w:name w:val="List Bullet 4"/>
    <w:basedOn w:val="a2"/>
    <w:autoRedefine/>
    <w:semiHidden/>
    <w:rsid w:val="005430D5"/>
    <w:pPr>
      <w:numPr>
        <w:numId w:val="11"/>
      </w:numPr>
    </w:pPr>
  </w:style>
  <w:style w:type="paragraph" w:styleId="50">
    <w:name w:val="List Bullet 5"/>
    <w:basedOn w:val="a2"/>
    <w:autoRedefine/>
    <w:semiHidden/>
    <w:rsid w:val="005430D5"/>
    <w:pPr>
      <w:numPr>
        <w:numId w:val="12"/>
      </w:numPr>
    </w:pPr>
  </w:style>
  <w:style w:type="table" w:styleId="18">
    <w:name w:val="Table List 1"/>
    <w:basedOn w:val="a4"/>
    <w:semiHidden/>
    <w:rsid w:val="005430D5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5430D5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semiHidden/>
    <w:rsid w:val="005430D5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5430D5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5430D5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5430D5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5430D5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5430D5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semiHidden/>
    <w:rsid w:val="005430D5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semiHidden/>
    <w:rsid w:val="005430D5"/>
    <w:rPr>
      <w:rFonts w:cs="Times New Roman"/>
    </w:rPr>
  </w:style>
  <w:style w:type="paragraph" w:styleId="aff7">
    <w:name w:val="Signature"/>
    <w:basedOn w:val="a2"/>
    <w:semiHidden/>
    <w:rsid w:val="005430D5"/>
    <w:pPr>
      <w:ind w:leftChars="2100" w:left="100"/>
    </w:pPr>
  </w:style>
  <w:style w:type="character" w:styleId="aff8">
    <w:name w:val="Emphasis"/>
    <w:basedOn w:val="a3"/>
    <w:semiHidden/>
    <w:qFormat/>
    <w:rsid w:val="005430D5"/>
    <w:rPr>
      <w:i/>
      <w:iCs/>
    </w:rPr>
  </w:style>
  <w:style w:type="paragraph" w:styleId="aff9">
    <w:name w:val="Date"/>
    <w:basedOn w:val="a2"/>
    <w:next w:val="a2"/>
    <w:semiHidden/>
    <w:rsid w:val="005430D5"/>
    <w:pPr>
      <w:ind w:leftChars="2500" w:left="100"/>
    </w:pPr>
  </w:style>
  <w:style w:type="table" w:styleId="19">
    <w:name w:val="Table Columns 1"/>
    <w:basedOn w:val="a4"/>
    <w:semiHidden/>
    <w:rsid w:val="005430D5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5430D5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semiHidden/>
    <w:rsid w:val="005430D5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5430D5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5430D5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Grid 1"/>
    <w:basedOn w:val="a4"/>
    <w:semiHidden/>
    <w:rsid w:val="005430D5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5430D5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4"/>
    <w:semiHidden/>
    <w:rsid w:val="005430D5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5430D5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5430D5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5430D5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5430D5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5430D5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Block Text"/>
    <w:basedOn w:val="a2"/>
    <w:semiHidden/>
    <w:rsid w:val="005430D5"/>
    <w:pPr>
      <w:spacing w:after="120"/>
      <w:ind w:leftChars="700" w:left="1440" w:rightChars="700" w:right="1440"/>
    </w:pPr>
  </w:style>
  <w:style w:type="numbering" w:styleId="a1">
    <w:name w:val="Outline List 3"/>
    <w:basedOn w:val="a5"/>
    <w:semiHidden/>
    <w:rsid w:val="005430D5"/>
    <w:pPr>
      <w:numPr>
        <w:numId w:val="13"/>
      </w:numPr>
    </w:pPr>
  </w:style>
  <w:style w:type="paragraph" w:styleId="affb">
    <w:name w:val="envelope address"/>
    <w:basedOn w:val="a2"/>
    <w:semiHidden/>
    <w:rsid w:val="005430D5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c">
    <w:name w:val="Message Header"/>
    <w:basedOn w:val="a2"/>
    <w:semiHidden/>
    <w:rsid w:val="005430D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d">
    <w:name w:val="line number"/>
    <w:basedOn w:val="a3"/>
    <w:semiHidden/>
    <w:rsid w:val="005430D5"/>
  </w:style>
  <w:style w:type="character" w:styleId="affe">
    <w:name w:val="Strong"/>
    <w:basedOn w:val="a3"/>
    <w:semiHidden/>
    <w:qFormat/>
    <w:rsid w:val="005430D5"/>
    <w:rPr>
      <w:b/>
      <w:bCs/>
    </w:rPr>
  </w:style>
  <w:style w:type="character" w:styleId="afff">
    <w:name w:val="page number"/>
    <w:basedOn w:val="a3"/>
    <w:semiHidden/>
    <w:rsid w:val="005430D5"/>
  </w:style>
  <w:style w:type="character" w:styleId="afff0">
    <w:name w:val="FollowedHyperlink"/>
    <w:semiHidden/>
    <w:rsid w:val="005430D5"/>
    <w:rPr>
      <w:color w:val="800080"/>
      <w:u w:val="none"/>
    </w:rPr>
  </w:style>
  <w:style w:type="paragraph" w:styleId="afff1">
    <w:name w:val="Body Text"/>
    <w:basedOn w:val="a2"/>
    <w:semiHidden/>
    <w:rsid w:val="005430D5"/>
    <w:pPr>
      <w:spacing w:after="120"/>
    </w:pPr>
  </w:style>
  <w:style w:type="paragraph" w:styleId="afff2">
    <w:name w:val="Body Text First Indent"/>
    <w:basedOn w:val="afff1"/>
    <w:link w:val="Char"/>
    <w:rsid w:val="005430D5"/>
    <w:pPr>
      <w:ind w:firstLineChars="100" w:firstLine="420"/>
    </w:pPr>
  </w:style>
  <w:style w:type="paragraph" w:styleId="afff3">
    <w:name w:val="Body Text Indent"/>
    <w:basedOn w:val="a2"/>
    <w:semiHidden/>
    <w:rsid w:val="005430D5"/>
    <w:pPr>
      <w:spacing w:after="120"/>
      <w:ind w:leftChars="200" w:left="420"/>
    </w:pPr>
  </w:style>
  <w:style w:type="paragraph" w:styleId="2f">
    <w:name w:val="Body Text First Indent 2"/>
    <w:basedOn w:val="afff3"/>
    <w:semiHidden/>
    <w:rsid w:val="005430D5"/>
    <w:pPr>
      <w:ind w:firstLineChars="200" w:firstLine="420"/>
    </w:pPr>
  </w:style>
  <w:style w:type="paragraph" w:styleId="afff4">
    <w:name w:val="Normal Indent"/>
    <w:basedOn w:val="a2"/>
    <w:semiHidden/>
    <w:rsid w:val="005430D5"/>
    <w:pPr>
      <w:ind w:firstLineChars="200" w:firstLine="420"/>
    </w:pPr>
  </w:style>
  <w:style w:type="paragraph" w:styleId="2f0">
    <w:name w:val="Body Text 2"/>
    <w:basedOn w:val="a2"/>
    <w:semiHidden/>
    <w:rsid w:val="005430D5"/>
    <w:pPr>
      <w:spacing w:after="120" w:line="480" w:lineRule="auto"/>
    </w:pPr>
  </w:style>
  <w:style w:type="paragraph" w:styleId="3e">
    <w:name w:val="Body Text 3"/>
    <w:basedOn w:val="a2"/>
    <w:semiHidden/>
    <w:rsid w:val="005430D5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5430D5"/>
    <w:pPr>
      <w:spacing w:after="120" w:line="480" w:lineRule="auto"/>
      <w:ind w:leftChars="200" w:left="420"/>
    </w:pPr>
  </w:style>
  <w:style w:type="paragraph" w:styleId="3f">
    <w:name w:val="Body Text Indent 3"/>
    <w:basedOn w:val="a2"/>
    <w:semiHidden/>
    <w:rsid w:val="005430D5"/>
    <w:pPr>
      <w:spacing w:after="120"/>
      <w:ind w:leftChars="200" w:left="420"/>
    </w:pPr>
    <w:rPr>
      <w:sz w:val="16"/>
      <w:szCs w:val="16"/>
    </w:rPr>
  </w:style>
  <w:style w:type="paragraph" w:styleId="afff5">
    <w:name w:val="Note Heading"/>
    <w:basedOn w:val="a2"/>
    <w:next w:val="a2"/>
    <w:semiHidden/>
    <w:rsid w:val="005430D5"/>
    <w:pPr>
      <w:jc w:val="center"/>
    </w:pPr>
  </w:style>
  <w:style w:type="paragraph" w:customStyle="1" w:styleId="ItemStepinTable">
    <w:name w:val="Item Step in Table"/>
    <w:rsid w:val="005430D5"/>
    <w:pPr>
      <w:numPr>
        <w:numId w:val="16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5430D5"/>
    <w:pPr>
      <w:spacing w:after="400"/>
    </w:pPr>
    <w:rPr>
      <w:b/>
    </w:rPr>
  </w:style>
  <w:style w:type="paragraph" w:customStyle="1" w:styleId="1b">
    <w:name w:val="样式1"/>
    <w:basedOn w:val="End"/>
    <w:semiHidden/>
    <w:rsid w:val="005430D5"/>
    <w:rPr>
      <w:b w:val="0"/>
    </w:rPr>
  </w:style>
  <w:style w:type="paragraph" w:customStyle="1" w:styleId="NotesTextListinTable">
    <w:name w:val="Notes Text List in Table"/>
    <w:rsid w:val="005430D5"/>
    <w:pPr>
      <w:numPr>
        <w:numId w:val="19"/>
      </w:numPr>
      <w:adjustRightInd w:val="0"/>
      <w:snapToGrid w:val="0"/>
      <w:spacing w:before="40" w:after="80" w:line="200" w:lineRule="atLeast"/>
    </w:pPr>
    <w:rPr>
      <w:rFonts w:eastAsia="楷体_GB2312" w:cs="Arial"/>
      <w:iCs/>
      <w:kern w:val="2"/>
      <w:sz w:val="18"/>
      <w:szCs w:val="18"/>
    </w:rPr>
  </w:style>
  <w:style w:type="paragraph" w:customStyle="1" w:styleId="NotesHeading">
    <w:name w:val="Notes Heading"/>
    <w:basedOn w:val="CAUTIONHeading"/>
    <w:rsid w:val="005430D5"/>
    <w:pPr>
      <w:pBdr>
        <w:top w:val="none" w:sz="0" w:space="0" w:color="auto"/>
      </w:pBdr>
      <w:spacing w:after="40"/>
    </w:pPr>
    <w:rPr>
      <w:sz w:val="18"/>
      <w:szCs w:val="18"/>
    </w:rPr>
  </w:style>
  <w:style w:type="paragraph" w:customStyle="1" w:styleId="NotesText">
    <w:name w:val="Notes Text"/>
    <w:basedOn w:val="CAUTIONText"/>
    <w:rsid w:val="005430D5"/>
    <w:pPr>
      <w:pBdr>
        <w:bottom w:val="none" w:sz="0" w:space="0" w:color="auto"/>
      </w:pBdr>
      <w:spacing w:before="40" w:line="200" w:lineRule="atLeast"/>
      <w:ind w:left="122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5430D5"/>
    <w:pPr>
      <w:numPr>
        <w:numId w:val="2"/>
      </w:numPr>
      <w:pBdr>
        <w:bottom w:val="none" w:sz="0" w:space="0" w:color="auto"/>
      </w:pBdr>
      <w:tabs>
        <w:tab w:val="clear" w:pos="2359"/>
        <w:tab w:val="num" w:pos="1508"/>
      </w:tabs>
      <w:spacing w:before="40" w:line="200" w:lineRule="atLeast"/>
      <w:ind w:left="1509"/>
    </w:pPr>
    <w:rPr>
      <w:sz w:val="18"/>
      <w:szCs w:val="18"/>
    </w:rPr>
  </w:style>
  <w:style w:type="paragraph" w:customStyle="1" w:styleId="BlockLabelinAppendix">
    <w:name w:val="Block Label in Appendix"/>
    <w:basedOn w:val="BlockLabel"/>
    <w:next w:val="a2"/>
    <w:rsid w:val="005430D5"/>
    <w:pPr>
      <w:numPr>
        <w:numId w:val="22"/>
      </w:numPr>
      <w:topLinePunct w:val="0"/>
    </w:pPr>
    <w:rPr>
      <w:rFonts w:eastAsia="Arial"/>
    </w:rPr>
  </w:style>
  <w:style w:type="paragraph" w:customStyle="1" w:styleId="FigureDescriptioninAppendix">
    <w:name w:val="Figure Description in Appendix"/>
    <w:basedOn w:val="FigureDescription"/>
    <w:next w:val="Figure"/>
    <w:rsid w:val="005430D5"/>
    <w:pPr>
      <w:keepNext w:val="0"/>
      <w:numPr>
        <w:ilvl w:val="6"/>
        <w:numId w:val="22"/>
      </w:numPr>
    </w:pPr>
    <w:rPr>
      <w:rFonts w:eastAsia="宋体"/>
    </w:rPr>
  </w:style>
  <w:style w:type="paragraph" w:customStyle="1" w:styleId="ItemStepinAppendix">
    <w:name w:val="Item Step in Appendix"/>
    <w:basedOn w:val="ItemStep"/>
    <w:rsid w:val="005430D5"/>
    <w:pPr>
      <w:numPr>
        <w:ilvl w:val="5"/>
        <w:numId w:val="22"/>
      </w:numPr>
      <w:outlineLvl w:val="5"/>
    </w:pPr>
  </w:style>
  <w:style w:type="paragraph" w:customStyle="1" w:styleId="StepinAppendix">
    <w:name w:val="Step in Appendix"/>
    <w:basedOn w:val="Step"/>
    <w:rsid w:val="005430D5"/>
    <w:pPr>
      <w:numPr>
        <w:ilvl w:val="4"/>
        <w:numId w:val="22"/>
      </w:numPr>
      <w:topLinePunct w:val="0"/>
      <w:outlineLvl w:val="4"/>
    </w:pPr>
  </w:style>
  <w:style w:type="paragraph" w:customStyle="1" w:styleId="TableDescriptioninAppendix">
    <w:name w:val="Table Description in Appendix"/>
    <w:basedOn w:val="a2"/>
    <w:next w:val="a2"/>
    <w:rsid w:val="005430D5"/>
    <w:pPr>
      <w:keepNext/>
      <w:numPr>
        <w:ilvl w:val="7"/>
        <w:numId w:val="22"/>
      </w:numPr>
      <w:topLinePunct w:val="0"/>
      <w:spacing w:before="320" w:after="80"/>
    </w:pPr>
    <w:rPr>
      <w:spacing w:val="-4"/>
    </w:rPr>
  </w:style>
  <w:style w:type="paragraph" w:customStyle="1" w:styleId="Cover2">
    <w:name w:val="Cover 2"/>
    <w:basedOn w:val="a2"/>
    <w:rsid w:val="005430D5"/>
    <w:pPr>
      <w:ind w:left="0"/>
      <w:jc w:val="center"/>
    </w:pPr>
    <w:rPr>
      <w:b/>
      <w:sz w:val="30"/>
      <w:szCs w:val="30"/>
    </w:rPr>
  </w:style>
  <w:style w:type="paragraph" w:customStyle="1" w:styleId="CoverText">
    <w:name w:val="Cover Text"/>
    <w:rsid w:val="005430D5"/>
    <w:pPr>
      <w:adjustRightInd w:val="0"/>
      <w:snapToGrid w:val="0"/>
      <w:spacing w:before="80" w:after="80" w:line="240" w:lineRule="atLeast"/>
      <w:jc w:val="both"/>
    </w:pPr>
    <w:rPr>
      <w:rFonts w:ascii="Arial" w:eastAsia="黑体" w:hAnsi="Arial" w:cs="Arial"/>
      <w:snapToGrid w:val="0"/>
    </w:rPr>
  </w:style>
  <w:style w:type="paragraph" w:customStyle="1" w:styleId="Cover3">
    <w:name w:val="Cover 3"/>
    <w:basedOn w:val="Cover5"/>
    <w:rsid w:val="005430D5"/>
  </w:style>
  <w:style w:type="paragraph" w:customStyle="1" w:styleId="Outline">
    <w:name w:val="Outline"/>
    <w:basedOn w:val="a2"/>
    <w:rsid w:val="005430D5"/>
    <w:rPr>
      <w:i/>
      <w:color w:val="0000FF"/>
    </w:rPr>
  </w:style>
  <w:style w:type="paragraph" w:customStyle="1" w:styleId="ItemlistTextTD">
    <w:name w:val="Item list Text TD"/>
    <w:basedOn w:val="TerminalDisplay"/>
    <w:rsid w:val="005430D5"/>
    <w:pPr>
      <w:ind w:left="1276"/>
    </w:pPr>
    <w:rPr>
      <w:spacing w:val="-1"/>
    </w:rPr>
  </w:style>
  <w:style w:type="paragraph" w:customStyle="1" w:styleId="SubItemListTextTD">
    <w:name w:val="Sub Item List Text TD"/>
    <w:basedOn w:val="TerminalDisplay"/>
    <w:rsid w:val="005430D5"/>
    <w:pPr>
      <w:ind w:left="1559"/>
    </w:pPr>
    <w:rPr>
      <w:spacing w:val="-1"/>
    </w:rPr>
  </w:style>
  <w:style w:type="paragraph" w:customStyle="1" w:styleId="CopyrightDeclaration1">
    <w:name w:val="Copyright Declaration1"/>
    <w:rsid w:val="005430D5"/>
    <w:pPr>
      <w:spacing w:before="80" w:after="80"/>
    </w:pPr>
    <w:rPr>
      <w:rFonts w:ascii="Arial" w:eastAsia="黑体" w:hAnsi="Arial"/>
      <w:b/>
      <w:sz w:val="48"/>
      <w:szCs w:val="48"/>
    </w:rPr>
  </w:style>
  <w:style w:type="paragraph" w:customStyle="1" w:styleId="Cover20">
    <w:name w:val="Cover2"/>
    <w:semiHidden/>
    <w:rsid w:val="005430D5"/>
    <w:pPr>
      <w:widowControl w:val="0"/>
      <w:adjustRightInd w:val="0"/>
      <w:snapToGrid w:val="0"/>
      <w:spacing w:before="800" w:after="1200"/>
    </w:pPr>
    <w:rPr>
      <w:rFonts w:ascii="Arial" w:eastAsia="黑体" w:hAnsi="Arial" w:cs="Arial"/>
      <w:b/>
      <w:bCs/>
      <w:noProof/>
      <w:sz w:val="36"/>
      <w:szCs w:val="36"/>
      <w:lang w:eastAsia="en-US"/>
    </w:rPr>
  </w:style>
  <w:style w:type="paragraph" w:customStyle="1" w:styleId="Cover30">
    <w:name w:val="Cover3"/>
    <w:semiHidden/>
    <w:rsid w:val="005430D5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5430D5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table" w:customStyle="1" w:styleId="TableNoFrame">
    <w:name w:val="Table No Frame"/>
    <w:basedOn w:val="a7"/>
    <w:rsid w:val="005430D5"/>
    <w:pPr>
      <w:adjustRightInd/>
      <w:snapToGrid/>
      <w:jc w:val="left"/>
    </w:pPr>
    <w:tblPr/>
  </w:style>
  <w:style w:type="table" w:customStyle="1" w:styleId="table0">
    <w:name w:val="table"/>
    <w:basedOn w:val="a6"/>
    <w:rsid w:val="005430D5"/>
    <w:rPr>
      <w:rFonts w:eastAsia="Times New Roman"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Command">
    <w:name w:val="Command"/>
    <w:semiHidden/>
    <w:rsid w:val="005430D5"/>
    <w:pPr>
      <w:spacing w:before="160" w:after="160"/>
    </w:pPr>
    <w:rPr>
      <w:rFonts w:ascii="Arial" w:eastAsia="黑体" w:hAnsi="Arial" w:cs="Arial"/>
      <w:sz w:val="21"/>
      <w:szCs w:val="21"/>
    </w:rPr>
  </w:style>
  <w:style w:type="character" w:customStyle="1" w:styleId="commandparameter">
    <w:name w:val="command parameter"/>
    <w:semiHidden/>
    <w:rsid w:val="005430D5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semiHidden/>
    <w:rsid w:val="005430D5"/>
    <w:rPr>
      <w:rFonts w:ascii="Arial" w:eastAsia="宋体" w:hAnsi="Arial"/>
      <w:b/>
      <w:color w:val="auto"/>
      <w:sz w:val="21"/>
      <w:szCs w:val="21"/>
    </w:rPr>
  </w:style>
  <w:style w:type="paragraph" w:customStyle="1" w:styleId="afff6">
    <w:name w:val="图样式"/>
    <w:basedOn w:val="a2"/>
    <w:semiHidden/>
    <w:rsid w:val="005430D5"/>
    <w:pPr>
      <w:keepNext/>
      <w:topLinePunct w:val="0"/>
      <w:autoSpaceDE w:val="0"/>
      <w:autoSpaceDN w:val="0"/>
      <w:snapToGrid/>
      <w:spacing w:before="80" w:after="80" w:line="360" w:lineRule="auto"/>
      <w:ind w:left="0"/>
      <w:jc w:val="center"/>
    </w:pPr>
    <w:rPr>
      <w:rFonts w:cs="Times New Roman"/>
      <w:kern w:val="0"/>
      <w:szCs w:val="20"/>
    </w:rPr>
  </w:style>
  <w:style w:type="paragraph" w:customStyle="1" w:styleId="ItemListTextinTable">
    <w:name w:val="Item List Text in Table"/>
    <w:basedOn w:val="a2"/>
    <w:qFormat/>
    <w:rsid w:val="005430D5"/>
    <w:pPr>
      <w:widowControl w:val="0"/>
      <w:spacing w:before="80" w:after="80"/>
      <w:ind w:left="284"/>
    </w:pPr>
    <w:rPr>
      <w:rFonts w:cs="Times New Roman"/>
      <w:snapToGrid w:val="0"/>
      <w:color w:val="000000"/>
      <w:kern w:val="0"/>
    </w:rPr>
  </w:style>
  <w:style w:type="character" w:customStyle="1" w:styleId="TableHeadingChar">
    <w:name w:val="Table Heading Char"/>
    <w:basedOn w:val="a3"/>
    <w:link w:val="TableHeading"/>
    <w:rsid w:val="005430D5"/>
    <w:rPr>
      <w:rFonts w:ascii="Book Antiqua" w:eastAsia="黑体" w:hAnsi="Book Antiqua" w:cs="Book Antiqua"/>
      <w:b/>
      <w:bCs/>
      <w:snapToGrid w:val="0"/>
      <w:sz w:val="21"/>
      <w:szCs w:val="21"/>
    </w:rPr>
  </w:style>
  <w:style w:type="character" w:customStyle="1" w:styleId="TableTextChar">
    <w:name w:val="Table Text Char"/>
    <w:basedOn w:val="a3"/>
    <w:link w:val="TableText"/>
    <w:rsid w:val="005430D5"/>
    <w:rPr>
      <w:rFonts w:cs="Arial"/>
      <w:snapToGrid w:val="0"/>
      <w:sz w:val="21"/>
      <w:szCs w:val="21"/>
    </w:rPr>
  </w:style>
  <w:style w:type="paragraph" w:customStyle="1" w:styleId="afff7">
    <w:name w:val="封面表格文本"/>
    <w:basedOn w:val="a2"/>
    <w:rsid w:val="005430D5"/>
    <w:pPr>
      <w:widowControl w:val="0"/>
      <w:topLinePunct w:val="0"/>
      <w:autoSpaceDE w:val="0"/>
      <w:autoSpaceDN w:val="0"/>
      <w:snapToGrid/>
      <w:spacing w:before="0" w:after="0" w:line="240" w:lineRule="auto"/>
      <w:ind w:left="0"/>
      <w:jc w:val="center"/>
    </w:pPr>
    <w:rPr>
      <w:rFonts w:ascii="Arial" w:hAnsi="Arial" w:cs="Times New Roman"/>
      <w:kern w:val="0"/>
    </w:rPr>
  </w:style>
  <w:style w:type="paragraph" w:customStyle="1" w:styleId="SubItemListinTable">
    <w:name w:val="Sub Item List in Table"/>
    <w:basedOn w:val="ItemListTextinTable"/>
    <w:qFormat/>
    <w:rsid w:val="005430D5"/>
    <w:pPr>
      <w:numPr>
        <w:numId w:val="38"/>
      </w:numPr>
    </w:pPr>
  </w:style>
  <w:style w:type="paragraph" w:customStyle="1" w:styleId="SubItemstep">
    <w:name w:val="Sub Item step"/>
    <w:basedOn w:val="ItemListText"/>
    <w:qFormat/>
    <w:rsid w:val="005430D5"/>
    <w:pPr>
      <w:numPr>
        <w:numId w:val="39"/>
      </w:numPr>
      <w:tabs>
        <w:tab w:val="clear" w:pos="1559"/>
        <w:tab w:val="left" w:pos="1701"/>
      </w:tabs>
      <w:ind w:left="1701" w:hanging="425"/>
    </w:pPr>
  </w:style>
  <w:style w:type="paragraph" w:customStyle="1" w:styleId="--List">
    <w:name w:val="-- List"/>
    <w:basedOn w:val="afff8"/>
    <w:qFormat/>
    <w:rsid w:val="005430D5"/>
    <w:pPr>
      <w:numPr>
        <w:numId w:val="40"/>
      </w:numPr>
      <w:tabs>
        <w:tab w:val="left" w:pos="1985"/>
      </w:tabs>
      <w:spacing w:before="80" w:after="80"/>
      <w:ind w:left="1985" w:firstLineChars="0" w:hanging="284"/>
    </w:pPr>
  </w:style>
  <w:style w:type="paragraph" w:styleId="afff8">
    <w:name w:val="List Paragraph"/>
    <w:basedOn w:val="a2"/>
    <w:uiPriority w:val="34"/>
    <w:qFormat/>
    <w:rsid w:val="005430D5"/>
    <w:pPr>
      <w:ind w:firstLineChars="200" w:firstLine="420"/>
    </w:pPr>
  </w:style>
  <w:style w:type="paragraph" w:customStyle="1" w:styleId="afff9">
    <w:name w:val="表格文本"/>
    <w:basedOn w:val="a2"/>
    <w:rsid w:val="00A80000"/>
    <w:pPr>
      <w:tabs>
        <w:tab w:val="decimal" w:pos="0"/>
      </w:tabs>
    </w:pPr>
    <w:rPr>
      <w:rFonts w:ascii="Arial" w:hAnsi="Arial"/>
    </w:rPr>
  </w:style>
  <w:style w:type="character" w:customStyle="1" w:styleId="Char">
    <w:name w:val="正文首行缩进 Char"/>
    <w:link w:val="afff2"/>
    <w:locked/>
    <w:rsid w:val="00A80000"/>
    <w:rPr>
      <w:rFonts w:cs="Arial"/>
      <w:kern w:val="2"/>
      <w:sz w:val="21"/>
      <w:szCs w:val="21"/>
    </w:rPr>
  </w:style>
  <w:style w:type="paragraph" w:customStyle="1" w:styleId="afffa">
    <w:name w:val="摘要"/>
    <w:basedOn w:val="a2"/>
    <w:rsid w:val="00A80000"/>
    <w:pPr>
      <w:tabs>
        <w:tab w:val="left" w:pos="907"/>
      </w:tabs>
      <w:ind w:left="879" w:hanging="879"/>
      <w:jc w:val="both"/>
    </w:pPr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WX376365\AppData\Roaming\Microsoft\Templates\&#32553;&#36827;1.5&#21400;&#31859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ADB348B-1837-4682-A2E3-B2B4FB9E5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缩进1.5厘米</Template>
  <TotalTime>5</TotalTime>
  <Pages>7</Pages>
  <Words>499</Words>
  <Characters>2645</Characters>
  <Application>Microsoft Office Word</Application>
  <DocSecurity>0</DocSecurity>
  <Lines>105</Lines>
  <Paragraphs>69</Paragraphs>
  <ScaleCrop>false</ScaleCrop>
  <Company>Huawei Technloogies Co.,Ltd.</Company>
  <LinksUpToDate>false</LinksUpToDate>
  <CharactersWithSpaces>3075</CharactersWithSpaces>
  <SharedDoc>false</SharedDoc>
  <HLinks>
    <vt:vector size="156" baseType="variant">
      <vt:variant>
        <vt:i4>1572915</vt:i4>
      </vt:variant>
      <vt:variant>
        <vt:i4>169</vt:i4>
      </vt:variant>
      <vt:variant>
        <vt:i4>0</vt:i4>
      </vt:variant>
      <vt:variant>
        <vt:i4>5</vt:i4>
      </vt:variant>
      <vt:variant>
        <vt:lpwstr/>
      </vt:variant>
      <vt:variant>
        <vt:lpwstr>_Toc227139558</vt:lpwstr>
      </vt:variant>
      <vt:variant>
        <vt:i4>1572915</vt:i4>
      </vt:variant>
      <vt:variant>
        <vt:i4>163</vt:i4>
      </vt:variant>
      <vt:variant>
        <vt:i4>0</vt:i4>
      </vt:variant>
      <vt:variant>
        <vt:i4>5</vt:i4>
      </vt:variant>
      <vt:variant>
        <vt:lpwstr/>
      </vt:variant>
      <vt:variant>
        <vt:lpwstr>_Toc227139557</vt:lpwstr>
      </vt:variant>
      <vt:variant>
        <vt:i4>1966131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_Toc227139532</vt:lpwstr>
      </vt:variant>
      <vt:variant>
        <vt:i4>1966131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_Toc227139531</vt:lpwstr>
      </vt:variant>
      <vt:variant>
        <vt:i4>1966131</vt:i4>
      </vt:variant>
      <vt:variant>
        <vt:i4>139</vt:i4>
      </vt:variant>
      <vt:variant>
        <vt:i4>0</vt:i4>
      </vt:variant>
      <vt:variant>
        <vt:i4>5</vt:i4>
      </vt:variant>
      <vt:variant>
        <vt:lpwstr/>
      </vt:variant>
      <vt:variant>
        <vt:lpwstr>_Toc227139530</vt:lpwstr>
      </vt:variant>
      <vt:variant>
        <vt:i4>2031667</vt:i4>
      </vt:variant>
      <vt:variant>
        <vt:i4>133</vt:i4>
      </vt:variant>
      <vt:variant>
        <vt:i4>0</vt:i4>
      </vt:variant>
      <vt:variant>
        <vt:i4>5</vt:i4>
      </vt:variant>
      <vt:variant>
        <vt:lpwstr/>
      </vt:variant>
      <vt:variant>
        <vt:lpwstr>_Toc227139529</vt:lpwstr>
      </vt:variant>
      <vt:variant>
        <vt:i4>2031667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_Toc227139528</vt:lpwstr>
      </vt:variant>
      <vt:variant>
        <vt:i4>2031667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_Toc227139527</vt:lpwstr>
      </vt:variant>
      <vt:variant>
        <vt:i4>2031667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_Toc227139526</vt:lpwstr>
      </vt:variant>
      <vt:variant>
        <vt:i4>2031667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_Toc227139525</vt:lpwstr>
      </vt:variant>
      <vt:variant>
        <vt:i4>2031667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_Toc227139524</vt:lpwstr>
      </vt:variant>
      <vt:variant>
        <vt:i4>2031667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_Toc227139523</vt:lpwstr>
      </vt:variant>
      <vt:variant>
        <vt:i4>2031667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_Toc227139522</vt:lpwstr>
      </vt:variant>
      <vt:variant>
        <vt:i4>2031667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_Toc227139521</vt:lpwstr>
      </vt:variant>
      <vt:variant>
        <vt:i4>2031667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_Toc227139520</vt:lpwstr>
      </vt:variant>
      <vt:variant>
        <vt:i4>1835059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_Toc227139519</vt:lpwstr>
      </vt:variant>
      <vt:variant>
        <vt:i4>1835059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_Toc227139518</vt:lpwstr>
      </vt:variant>
      <vt:variant>
        <vt:i4>1835059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_Toc227139517</vt:lpwstr>
      </vt:variant>
      <vt:variant>
        <vt:i4>1835059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_Toc227139516</vt:lpwstr>
      </vt:variant>
      <vt:variant>
        <vt:i4>1835059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_Toc227139515</vt:lpwstr>
      </vt:variant>
      <vt:variant>
        <vt:i4>1835059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_Toc227139514</vt:lpwstr>
      </vt:variant>
      <vt:variant>
        <vt:i4>1835059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_Toc227139513</vt:lpwstr>
      </vt:variant>
      <vt:variant>
        <vt:i4>1835059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_Toc227139512</vt:lpwstr>
      </vt:variant>
      <vt:variant>
        <vt:i4>1835059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_Toc227139511</vt:lpwstr>
      </vt:variant>
      <vt:variant>
        <vt:i4>5701749</vt:i4>
      </vt:variant>
      <vt:variant>
        <vt:i4>20</vt:i4>
      </vt:variant>
      <vt:variant>
        <vt:i4>0</vt:i4>
      </vt:variant>
      <vt:variant>
        <vt:i4>5</vt:i4>
      </vt:variant>
      <vt:variant>
        <vt:lpwstr>mailto:Support@huawei.com</vt:lpwstr>
      </vt:variant>
      <vt:variant>
        <vt:lpwstr/>
      </vt:variant>
      <vt:variant>
        <vt:i4>2687029</vt:i4>
      </vt:variant>
      <vt:variant>
        <vt:i4>17</vt:i4>
      </vt:variant>
      <vt:variant>
        <vt:i4>0</vt:i4>
      </vt:variant>
      <vt:variant>
        <vt:i4>5</vt:i4>
      </vt:variant>
      <vt:variant>
        <vt:lpwstr>http://www.huawei.com/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</dc:title>
  <dc:creator>LWX376365</dc:creator>
  <cp:lastModifiedBy>zhangwanqi</cp:lastModifiedBy>
  <cp:revision>9</cp:revision>
  <cp:lastPrinted>2006-06-19T08:29:00Z</cp:lastPrinted>
  <dcterms:created xsi:type="dcterms:W3CDTF">2017-12-04T08:18:00Z</dcterms:created>
  <dcterms:modified xsi:type="dcterms:W3CDTF">2017-12-04T08:45:00Z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Huawei confidential. No spreading without permission.</vt:lpwstr>
  </property>
  <property fmtid="{D5CDD505-2E9C-101B-9397-08002B2CF9AE}" pid="3" name="ReleaseDate">
    <vt:lpwstr>2012-12-01</vt:lpwstr>
  </property>
  <property fmtid="{D5CDD505-2E9C-101B-9397-08002B2CF9AE}" pid="4" name="ProductVersion">
    <vt:lpwstr/>
  </property>
  <property fmtid="{D5CDD505-2E9C-101B-9397-08002B2CF9AE}" pid="5" name="DocumentName">
    <vt:lpwstr>Guide to the Solution of MML Client Startup Failure in N2000 UMS V200R012C02SPC512(513)</vt:lpwstr>
  </property>
  <property fmtid="{D5CDD505-2E9C-101B-9397-08002B2CF9AE}" pid="6" name="Product&amp;Project Name">
    <vt:lpwstr/>
  </property>
  <property fmtid="{D5CDD505-2E9C-101B-9397-08002B2CF9AE}" pid="7" name="DocumentVersion">
    <vt:lpwstr>01</vt:lpwstr>
  </property>
  <property fmtid="{D5CDD505-2E9C-101B-9397-08002B2CF9AE}" pid="8" name="Confidential">
    <vt:lpwstr>INTERNAL</vt:lpwstr>
  </property>
  <property fmtid="{D5CDD505-2E9C-101B-9397-08002B2CF9AE}" pid="9" name="slevel">
    <vt:lpwstr>5</vt:lpwstr>
  </property>
  <property fmtid="{D5CDD505-2E9C-101B-9397-08002B2CF9AE}" pid="10" name="slevelui">
    <vt:lpwstr>0</vt:lpwstr>
  </property>
  <property fmtid="{D5CDD505-2E9C-101B-9397-08002B2CF9AE}" pid="11" name="_2015_ms_pID_725343">
    <vt:lpwstr>(3)XK5tpsgLVsRbkEYx6Lxsz+hJDNTr1QuuEpfOxivu9ENDx0z74bxmX71Zjzidl17kYNC3B95u
ifgwGTooWxJazDdcp9kRr+fGwOAfkv0gCcvWacGLUIgBUZA0B1yl7kYdgKIJoNEjVaQqqUoQ
lWJlIWGd47mc53wlBUtEOJ9uhDx/sw7fBPKmzLfAeLLWWLmB9n8iR+IPQYY4OlIy4sNLykne
aVFMexfZ9aV5QOLozw</vt:lpwstr>
  </property>
  <property fmtid="{D5CDD505-2E9C-101B-9397-08002B2CF9AE}" pid="12" name="_2015_ms_pID_7253431">
    <vt:lpwstr>ueJAjfX70w5AfoOaCJb/4IcDxu3ZxVCOazxjOQeFmK5XPXfW/qxj8r
0cc/nyP1qzasEqVy0aD5EMYOtolqiPiFZfM3FuIWrP7fXNhrJltlf0gi12+b9TkNxjUoa+Oz
4v4gjQJAQvr1XmKHMW6RpMLux0BGZXYbihncSBTrvJmbQEazrTZ400jfWiZimWQkO7qh38es
tnjEgARDZ9csZyR5v2OHDOJcV9obQzqTEKNa</vt:lpwstr>
  </property>
  <property fmtid="{D5CDD505-2E9C-101B-9397-08002B2CF9AE}" pid="13" name="_readonly">
    <vt:lpwstr/>
  </property>
  <property fmtid="{D5CDD505-2E9C-101B-9397-08002B2CF9AE}" pid="14" name="_change">
    <vt:lpwstr/>
  </property>
  <property fmtid="{D5CDD505-2E9C-101B-9397-08002B2CF9AE}" pid="15" name="_full-control">
    <vt:lpwstr/>
  </property>
  <property fmtid="{D5CDD505-2E9C-101B-9397-08002B2CF9AE}" pid="16" name="sflag">
    <vt:lpwstr>1512377098</vt:lpwstr>
  </property>
  <property fmtid="{D5CDD505-2E9C-101B-9397-08002B2CF9AE}" pid="17" name="_2015_ms_pID_7253432">
    <vt:lpwstr>fw==</vt:lpwstr>
  </property>
</Properties>
</file>